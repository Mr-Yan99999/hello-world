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17" w:type="dxa"/>
        <w:tblBorders>
          <w:top w:val="single" w:sz="8" w:space="0" w:color="0086CD"/>
          <w:left w:val="single" w:sz="8" w:space="0" w:color="0086CD"/>
          <w:bottom w:val="single" w:sz="8" w:space="0" w:color="0086CD"/>
          <w:right w:val="single" w:sz="8" w:space="0" w:color="0086CD"/>
          <w:insideH w:val="single" w:sz="6" w:space="0" w:color="0086CD"/>
          <w:insideV w:val="single" w:sz="6" w:space="0" w:color="0086CD"/>
        </w:tblBorders>
        <w:tblLayout w:type="fixed"/>
        <w:tblLook w:val="04A0"/>
      </w:tblPr>
      <w:tblGrid>
        <w:gridCol w:w="1101"/>
        <w:gridCol w:w="3118"/>
        <w:gridCol w:w="11198"/>
      </w:tblGrid>
      <w:tr w:rsidR="008A6DBA" w:rsidRPr="00B67CFA" w:rsidTr="00702489">
        <w:tc>
          <w:tcPr>
            <w:tcW w:w="4219" w:type="dxa"/>
            <w:gridSpan w:val="2"/>
            <w:tcBorders>
              <w:top w:val="single" w:sz="8" w:space="0" w:color="0086CD"/>
              <w:bottom w:val="single" w:sz="6" w:space="0" w:color="0086CD"/>
            </w:tcBorders>
            <w:shd w:val="clear" w:color="auto" w:fill="4BACC6"/>
          </w:tcPr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患者姓名 ：   </w:t>
            </w:r>
            <w:bookmarkStart w:id="0" w:name="name"/>
            <w:bookmarkEnd w:id="0"/>
            <w:r w:rsidR="007915D0">
              <w:rPr>
                <w:rFonts w:ascii="宋体" w:hAnsi="宋体" w:hint="eastAsia"/>
                <w:b/>
                <w:bCs/>
              </w:rPr>
              <w:t>利民网</w:t>
            </w:r>
            <w:r w:rsidR="007915D0">
              <w:rPr>
                <w:rFonts w:ascii="宋体" w:hAnsi="宋体"/>
                <w:b/>
                <w:bCs/>
              </w:rPr>
              <w:t>1</w:t>
            </w:r>
          </w:p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矫治步骤 ：  </w:t>
            </w:r>
            <w:bookmarkStart w:id="1" w:name="upper_jaw_steps"/>
            <w:bookmarkEnd w:id="1"/>
            <w:r w:rsidR="007915D0">
              <w:rPr>
                <w:rFonts w:ascii="宋体" w:hAnsi="宋体" w:hint="eastAsia"/>
                <w:b/>
                <w:bCs/>
              </w:rPr>
              <w:t>上颌</w:t>
            </w:r>
            <w:r w:rsidR="007915D0">
              <w:rPr>
                <w:rFonts w:ascii="宋体" w:hAnsi="宋体"/>
                <w:b/>
                <w:bCs/>
              </w:rPr>
              <w:t>:1-15</w:t>
            </w:r>
          </w:p>
        </w:tc>
        <w:tc>
          <w:tcPr>
            <w:tcW w:w="11198" w:type="dxa"/>
            <w:tcBorders>
              <w:top w:val="single" w:sz="8" w:space="0" w:color="0086CD"/>
              <w:bottom w:val="single" w:sz="6" w:space="0" w:color="0086CD"/>
            </w:tcBorders>
            <w:shd w:val="clear" w:color="auto" w:fill="4BACC6"/>
          </w:tcPr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 设计日期：</w:t>
            </w:r>
            <w:bookmarkStart w:id="2" w:name="design_date"/>
            <w:bookmarkEnd w:id="2"/>
            <w:r w:rsidR="007915D0">
              <w:rPr>
                <w:rFonts w:ascii="宋体" w:hAnsi="宋体"/>
                <w:b/>
                <w:bCs/>
              </w:rPr>
              <w:t>2018年10月19日</w:t>
            </w:r>
          </w:p>
          <w:p w:rsidR="008A6DBA" w:rsidRPr="00B67CFA" w:rsidRDefault="007915D0" w:rsidP="00702489">
            <w:pPr>
              <w:rPr>
                <w:rFonts w:ascii="宋体" w:hAnsi="宋体"/>
                <w:b/>
                <w:bCs/>
              </w:rPr>
            </w:pPr>
            <w:bookmarkStart w:id="3" w:name="lower_jaw_steps"/>
            <w:bookmarkEnd w:id="3"/>
            <w:r>
              <w:rPr>
                <w:rFonts w:ascii="宋体" w:hAnsi="宋体" w:hint="eastAsia"/>
                <w:b/>
                <w:bCs/>
              </w:rPr>
              <w:t>下颌</w:t>
            </w:r>
            <w:r>
              <w:rPr>
                <w:rFonts w:ascii="宋体" w:hAnsi="宋体"/>
                <w:b/>
                <w:bCs/>
              </w:rPr>
              <w:t>:1-15</w:t>
            </w:r>
          </w:p>
        </w:tc>
      </w:tr>
      <w:tr w:rsidR="008A6DBA" w:rsidRPr="00B67CFA" w:rsidTr="00702489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rPr>
                <w:rFonts w:ascii="Den2Font." w:hAnsi="Den2Font."/>
                <w:b/>
                <w:bCs/>
              </w:rPr>
            </w:pP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jc w:val="center"/>
              <w:rPr>
                <w:rFonts w:ascii="Den2Font." w:hAnsi="Den2Font."/>
                <w:b/>
              </w:rPr>
            </w:pPr>
            <w:r w:rsidRPr="00B67CFA">
              <w:rPr>
                <w:rFonts w:ascii="Den2Font." w:hAnsi="Den2Font." w:hint="eastAsia"/>
                <w:b/>
                <w:sz w:val="24"/>
              </w:rPr>
              <w:t>临床操作提醒</w:t>
            </w:r>
          </w:p>
        </w:tc>
      </w:tr>
      <w:tr w:rsidR="008A6DBA" w:rsidRPr="00B67CFA" w:rsidTr="00702489">
        <w:trPr>
          <w:trHeight w:val="959"/>
        </w:trPr>
        <w:tc>
          <w:tcPr>
            <w:tcW w:w="1101" w:type="dxa"/>
            <w:tcBorders>
              <w:top w:val="single" w:sz="6" w:space="0" w:color="0086CD"/>
              <w:bottom w:val="single" w:sz="8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rPr>
                <w:b/>
                <w:bCs/>
              </w:rPr>
            </w:pPr>
            <w:r w:rsidRPr="00B67CFA">
              <w:rPr>
                <w:rFonts w:hint="eastAsia"/>
                <w:b/>
                <w:bCs/>
              </w:rPr>
              <w:t>其他临床操作说明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8" w:space="0" w:color="0086CD"/>
            </w:tcBorders>
            <w:shd w:val="clear" w:color="auto" w:fill="FFFFFF"/>
          </w:tcPr>
          <w:p w:rsidR="008A6DBA" w:rsidRDefault="008A6DBA" w:rsidP="00DE719F">
            <w:pPr>
              <w:jc w:val="left"/>
              <w:rPr>
                <w:rFonts w:hint="eastAsia"/>
                <w:b/>
                <w:bCs/>
              </w:rPr>
            </w:pPr>
            <w:bookmarkStart w:id="4" w:name="clinic_notes"/>
            <w:bookmarkEnd w:id="4"/>
          </w:p>
          <w:p w:rsidR="004636D3" w:rsidRPr="000C550F" w:rsidRDefault="004636D3" w:rsidP="00DE719F">
            <w:pPr>
              <w:jc w:val="left"/>
              <w:rPr>
                <w:b/>
                <w:bCs/>
              </w:rPr>
            </w:pPr>
          </w:p>
          <w:p w:rsidR="00691954" w:rsidRPr="007232A1" w:rsidRDefault="008A6DBA" w:rsidP="00702489">
            <w:pPr>
              <w:rPr>
                <w:rFonts w:ascii="宋体" w:hAnsi="宋体" w:hint="eastAsia"/>
                <w:bCs/>
              </w:rPr>
            </w:pPr>
            <w:r w:rsidRPr="00B67CFA">
              <w:rPr>
                <w:rFonts w:ascii="宋体" w:hAnsi="宋体" w:hint="eastAsia"/>
                <w:bCs/>
              </w:rPr>
              <w:t>*矫治中请临床检查上下颌是否存在咬合干扰，必要时需调合，避免早接触。</w:t>
            </w:r>
            <w:bookmarkStart w:id="5" w:name="append_content"/>
            <w:bookmarkEnd w:id="5"/>
          </w:p>
        </w:tc>
      </w:tr>
    </w:tbl>
    <w:p w:rsidR="00702489" w:rsidRDefault="008A6DBA" w:rsidP="00FE04C5">
      <w:pPr>
        <w:jc w:val="left"/>
        <w:rPr>
          <w:rFonts w:ascii="宋体" w:hAnsi="宋体" w:hint="eastAsia"/>
          <w:bCs/>
        </w:rPr>
      </w:pPr>
      <w:r w:rsidRPr="008B1825">
        <w:rPr>
          <w:rFonts w:ascii="宋体" w:hAnsi="宋体" w:hint="eastAsia"/>
          <w:bCs/>
        </w:rPr>
        <w:t>本说明牙位按FDI牙位记录法描述</w:t>
      </w:r>
    </w:p>
    <w:p w:rsidR="00702489" w:rsidRDefault="00702489" w:rsidP="00FE04C5">
      <w:pPr>
        <w:jc w:val="left"/>
        <w:rPr>
          <w:rFonts w:ascii="宋体" w:hAnsi="宋体" w:hint="eastAsia"/>
          <w:bCs/>
        </w:rPr>
      </w:pPr>
    </w:p>
    <w:p w:rsidR="00702489" w:rsidRDefault="00702489" w:rsidP="00FE04C5">
      <w:pPr>
        <w:jc w:val="left"/>
        <w:rPr>
          <w:sz w:val="24"/>
        </w:rPr>
        <w:sectPr w:rsidR="00702489" w:rsidSect="00702489">
          <w:headerReference w:type="even" r:id="rId8"/>
          <w:footerReference w:type="even" r:id="rId9"/>
          <w:footerReference w:type="default" r:id="rId10"/>
          <w:headerReference w:type="first" r:id="rId11"/>
          <w:pgSz w:w="16838" w:h="11906" w:orient="landscape"/>
          <w:pgMar w:top="397" w:right="720" w:bottom="397" w:left="720" w:header="851" w:footer="397" w:gutter="0"/>
          <w:pgNumType w:start="1"/>
          <w:cols w:space="425"/>
          <w:titlePg/>
          <w:docGrid w:type="lines" w:linePitch="312"/>
        </w:sectPr>
      </w:pPr>
    </w:p>
    <w:p w:rsidR="00EA4C2E" w:rsidRDefault="006E11EB" w:rsidP="00FE04C5">
      <w:pPr>
        <w:jc w:val="left"/>
        <w:rPr>
          <w:rFonts w:hint="eastAsia"/>
          <w:sz w:val="24"/>
        </w:rPr>
      </w:pPr>
      <w:r>
        <w:rPr>
          <w:sz w:val="24"/>
        </w:rPr>
        <w:lastRenderedPageBreak/>
        <w:br w:type="page"/>
      </w:r>
    </w:p>
    <w:p w:rsidR="00FE04C5" w:rsidRDefault="00594E0D" w:rsidP="00FE04C5">
      <w:pPr>
        <w:jc w:val="left"/>
        <w:rPr>
          <w:sz w:val="24"/>
        </w:rPr>
      </w:pPr>
      <w:r>
        <w:rPr>
          <w:rFonts w:hint="eastAsia"/>
          <w:sz w:val="24"/>
          <w:u w:val="single"/>
        </w:rPr>
        <w:t>粘结</w:t>
      </w:r>
      <w:r w:rsidR="00FE04C5" w:rsidRPr="00B5716F">
        <w:rPr>
          <w:rFonts w:hint="eastAsia"/>
          <w:sz w:val="24"/>
          <w:u w:val="single"/>
        </w:rPr>
        <w:t>附件</w:t>
      </w:r>
      <w:r w:rsidR="00FE04C5" w:rsidRPr="00B5716F">
        <w:rPr>
          <w:rFonts w:hint="eastAsia"/>
          <w:sz w:val="24"/>
        </w:rPr>
        <w:t xml:space="preserve">                                                        </w:t>
      </w:r>
    </w:p>
    <w:tbl>
      <w:tblPr>
        <w:tblW w:w="80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81"/>
      </w:tblGrid>
      <w:tr w:rsidR="00FE04C5" w:rsidRPr="00134888" w:rsidTr="00D74B40">
        <w:trPr>
          <w:trHeight w:val="9171"/>
        </w:trPr>
        <w:tc>
          <w:tcPr>
            <w:tcW w:w="8081" w:type="dxa"/>
          </w:tcPr>
          <w:p w:rsidR="00FE04C5" w:rsidRPr="00134888" w:rsidRDefault="00FE04C5" w:rsidP="00D74B4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bookmarkStart w:id="6" w:name="pic_up_fj"/>
            <w:bookmarkEnd w:id="6"/>
            <w:r w:rsidR="007915D0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78" type="#_x0000_t75" style="position:absolute;margin-left:5.3pt;margin-top:18.65pt;width:373.5pt;height:195pt;z-index:251623421;mso-position-horizontal:absolute;mso-position-horizontal-relative:page;mso-position-vertical:absolute;mso-position-vertical-relative:page">
                  <v:imagedata r:id="rId12" o:title="upper_attach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bookmarkStart w:id="7" w:name="pic_down_fj"/>
            <w:bookmarkEnd w:id="7"/>
            <w:r w:rsidR="007915D0">
              <w:rPr>
                <w:noProof/>
              </w:rPr>
              <w:pict>
                <v:shape id="_x0000_s1376" type="#_x0000_t75" style="position:absolute;margin-left:5.3pt;margin-top:252.65pt;width:373.5pt;height:195pt;z-index:251625471;mso-position-horizontal:absolute;mso-position-horizontal-relative:page;mso-position-vertical:absolute;mso-position-vertical-relative:page">
                  <v:imagedata r:id="rId13" o:title="lower_attach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</w:tc>
      </w:tr>
    </w:tbl>
    <w:p w:rsidR="00FE04C5" w:rsidRDefault="00FE04C5" w:rsidP="00FE04C5">
      <w:pPr>
        <w:jc w:val="left"/>
        <w:rPr>
          <w:sz w:val="24"/>
        </w:rPr>
      </w:pPr>
    </w:p>
    <w:p w:rsidR="00FE04C5" w:rsidRDefault="00FE04C5" w:rsidP="00FE04C5">
      <w:pPr>
        <w:jc w:val="left"/>
        <w:rPr>
          <w:sz w:val="24"/>
        </w:rPr>
      </w:pPr>
    </w:p>
    <w:p w:rsidR="00FE04C5" w:rsidRPr="00B5716F" w:rsidRDefault="00FE04C5" w:rsidP="00FE04C5">
      <w:pPr>
        <w:jc w:val="left"/>
        <w:rPr>
          <w:rFonts w:ascii="宋体" w:hAnsi="宋体"/>
        </w:rPr>
      </w:pPr>
      <w:r w:rsidRPr="00B5716F">
        <w:rPr>
          <w:rFonts w:hint="eastAsia"/>
          <w:sz w:val="24"/>
          <w:u w:val="single"/>
        </w:rPr>
        <w:t>邻面去釉</w:t>
      </w:r>
      <w:r w:rsidRPr="00B5716F">
        <w:rPr>
          <w:rFonts w:hint="eastAsia"/>
          <w:sz w:val="24"/>
        </w:rPr>
        <w:t xml:space="preserve">   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46"/>
      </w:tblGrid>
      <w:tr w:rsidR="00FE04C5" w:rsidRPr="00134888" w:rsidTr="00D74B40">
        <w:trPr>
          <w:trHeight w:val="9194"/>
        </w:trPr>
        <w:tc>
          <w:tcPr>
            <w:tcW w:w="8046" w:type="dxa"/>
          </w:tcPr>
          <w:p w:rsidR="00FE04C5" w:rsidRPr="00410692" w:rsidRDefault="00FE04C5" w:rsidP="00D74B40">
            <w:pPr>
              <w:rPr>
                <w:rFonts w:ascii="Den1Font." w:hAnsi="Den1Font."/>
                <w:color w:val="002060"/>
                <w:sz w:val="24"/>
              </w:rPr>
            </w:pPr>
            <w:r w:rsidRPr="00410692">
              <w:rPr>
                <w:rFonts w:ascii="Den1Font." w:hAnsi="Den1Font." w:hint="eastAsia"/>
                <w:color w:val="002060"/>
                <w:sz w:val="24"/>
              </w:rPr>
              <w:t xml:space="preserve">   </w:t>
            </w:r>
            <w:r>
              <w:rPr>
                <w:rFonts w:ascii="Den1Font." w:hAnsi="Den1Font." w:hint="eastAsia"/>
                <w:color w:val="002060"/>
                <w:sz w:val="24"/>
              </w:rPr>
              <w:t xml:space="preserve"> </w:t>
            </w:r>
            <w:bookmarkStart w:id="8" w:name="pic_up_qy"/>
            <w:bookmarkEnd w:id="8"/>
            <w:r w:rsidR="007915D0">
              <w:rPr>
                <w:noProof/>
              </w:rPr>
              <w:pict>
                <v:shape id="_x0000_s1379" type="#_x0000_t75" style="position:absolute;left:0;text-align:left;margin-left:4.85pt;margin-top:18.65pt;width:373.5pt;height:195pt;z-index:251622396;mso-position-horizontal:absolute;mso-position-horizontal-relative:page;mso-position-vertical:absolute;mso-position-vertical-relative:page">
                  <v:imagedata r:id="rId12" o:title="upper_ipr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7F54BF" w:rsidRDefault="00FE04C5" w:rsidP="00D74B40">
            <w:pPr>
              <w:rPr>
                <w:rFonts w:ascii="Den1Font." w:hAnsi="Den1Font."/>
                <w:color w:val="002060"/>
                <w:sz w:val="24"/>
              </w:rPr>
            </w:pPr>
            <w:r w:rsidRPr="007F54BF">
              <w:rPr>
                <w:rFonts w:ascii="Den1Font." w:hAnsi="Den1Font." w:hint="eastAsia"/>
                <w:color w:val="002060"/>
                <w:sz w:val="24"/>
              </w:rPr>
              <w:t xml:space="preserve">   </w:t>
            </w:r>
            <w:r>
              <w:rPr>
                <w:rFonts w:ascii="Den1Font." w:hAnsi="Den1Font." w:hint="eastAsia"/>
                <w:color w:val="002060"/>
                <w:sz w:val="24"/>
              </w:rPr>
              <w:t xml:space="preserve"> </w:t>
            </w:r>
            <w:bookmarkStart w:id="9" w:name="pic_down_qy"/>
            <w:bookmarkEnd w:id="9"/>
            <w:r w:rsidR="007915D0">
              <w:rPr>
                <w:noProof/>
              </w:rPr>
              <w:pict>
                <v:shape id="_x0000_s1377" type="#_x0000_t75" style="position:absolute;left:0;text-align:left;margin-left:4.85pt;margin-top:252.65pt;width:373.5pt;height:195pt;z-index:251624446;mso-position-horizontal:absolute;mso-position-horizontal-relative:page;mso-position-vertical:absolute;mso-position-vertical-relative:page">
                  <v:imagedata r:id="rId13" o:title="lower_ipr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</w:tc>
      </w:tr>
    </w:tbl>
    <w:p w:rsidR="002127DD" w:rsidRPr="00FE04C5" w:rsidRDefault="002127DD" w:rsidP="006E11EB">
      <w:pPr>
        <w:jc w:val="left"/>
        <w:rPr>
          <w:sz w:val="24"/>
        </w:rPr>
      </w:pPr>
    </w:p>
    <w:sectPr w:rsidR="002127DD" w:rsidRPr="00FE04C5" w:rsidSect="00702489">
      <w:type w:val="continuous"/>
      <w:pgSz w:w="16838" w:h="11906" w:orient="landscape"/>
      <w:pgMar w:top="397" w:right="720" w:bottom="397" w:left="720" w:header="851" w:footer="397" w:gutter="0"/>
      <w:pgNumType w:start="1"/>
      <w:cols w:num="2"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C05" w:rsidRDefault="00AD0C05" w:rsidP="002B08CA">
      <w:r>
        <w:separator/>
      </w:r>
    </w:p>
  </w:endnote>
  <w:endnote w:type="continuationSeparator" w:id="1">
    <w:p w:rsidR="00AD0C05" w:rsidRDefault="00AD0C05" w:rsidP="002B0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2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1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Pr="00C90CEE" w:rsidRDefault="009C78AD" w:rsidP="00C90CEE">
    <w:pPr>
      <w:pStyle w:val="a5"/>
      <w:ind w:left="270" w:hangingChars="150" w:hanging="27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B6F" w:rsidRDefault="008D1B6F" w:rsidP="008D1B6F">
    <w:pPr>
      <w:pStyle w:val="a5"/>
    </w:pPr>
    <w:r>
      <w:rPr>
        <w:rFonts w:hint="eastAsia"/>
      </w:rPr>
      <w:t>使用说明</w:t>
    </w:r>
    <w:r>
      <w:rPr>
        <w:rFonts w:hint="eastAsia"/>
      </w:rPr>
      <w:t xml:space="preserve">: </w:t>
    </w:r>
  </w:p>
  <w:p w:rsidR="00C90CEE" w:rsidRDefault="00C90CEE" w:rsidP="00C90CEE">
    <w:pPr>
      <w:pStyle w:val="a5"/>
    </w:pPr>
    <w:r>
      <w:rPr>
        <w:rFonts w:hint="eastAsia"/>
      </w:rPr>
      <w:t>1</w:t>
    </w:r>
    <w:r>
      <w:rPr>
        <w:rFonts w:hint="eastAsia"/>
      </w:rPr>
      <w:t>、该图示按</w:t>
    </w:r>
    <w:r>
      <w:rPr>
        <w:rFonts w:hint="eastAsia"/>
      </w:rPr>
      <w:t>FDI</w:t>
    </w:r>
    <w:r>
      <w:rPr>
        <w:rFonts w:hint="eastAsia"/>
      </w:rPr>
      <w:t>牙位记录法描述牙位；</w:t>
    </w:r>
  </w:p>
  <w:p w:rsidR="00C90CEE" w:rsidRDefault="00C90CEE" w:rsidP="00C90CEE">
    <w:pPr>
      <w:pStyle w:val="a5"/>
    </w:pPr>
    <w:r>
      <w:rPr>
        <w:rFonts w:hint="eastAsia"/>
      </w:rPr>
      <w:t>2</w:t>
    </w:r>
    <w:r>
      <w:rPr>
        <w:rFonts w:hint="eastAsia"/>
      </w:rPr>
      <w:t>、请将本记录表永久保留在患者病历夹内，便于查阅。</w:t>
    </w:r>
  </w:p>
  <w:p w:rsidR="00C90CEE" w:rsidRDefault="00C90CEE" w:rsidP="001758EC">
    <w:pPr>
      <w:pStyle w:val="a5"/>
      <w:ind w:left="270" w:hangingChars="150" w:hanging="270"/>
    </w:pPr>
    <w:r>
      <w:rPr>
        <w:rFonts w:hint="eastAsia"/>
      </w:rPr>
      <w:t>3</w:t>
    </w:r>
    <w:r>
      <w:rPr>
        <w:rFonts w:hint="eastAsia"/>
      </w:rPr>
      <w:t>、邻面去釉注意事项：实施邻面去釉，需用专用的邻面去釉工具，并用间隙测量尺准确测量间隙。</w:t>
    </w:r>
  </w:p>
  <w:p w:rsidR="009C78AD" w:rsidRPr="00C90CEE" w:rsidRDefault="00C90CEE" w:rsidP="00EC0449">
    <w:pPr>
      <w:pStyle w:val="a5"/>
      <w:ind w:left="270" w:hangingChars="150" w:hanging="270"/>
    </w:pPr>
    <w:r>
      <w:rPr>
        <w:rFonts w:hint="eastAsia"/>
      </w:rPr>
      <w:t>4</w:t>
    </w:r>
    <w:r>
      <w:rPr>
        <w:rFonts w:hint="eastAsia"/>
      </w:rPr>
      <w:t>、进行邻面</w:t>
    </w:r>
    <w:r w:rsidRPr="004C505A">
      <w:rPr>
        <w:rFonts w:hint="eastAsia"/>
      </w:rPr>
      <w:t>去釉时请注意：</w:t>
    </w:r>
    <w:r>
      <w:rPr>
        <w:rFonts w:hint="eastAsia"/>
      </w:rPr>
      <w:t>如去釉牙位邻接关系不佳，请</w:t>
    </w:r>
    <w:r w:rsidRPr="004C505A">
      <w:rPr>
        <w:rFonts w:hint="eastAsia"/>
      </w:rPr>
      <w:t>在牙体近远中的外形突点区域去釉</w:t>
    </w:r>
    <w:r>
      <w:rPr>
        <w:rFonts w:hint="eastAsia"/>
      </w:rPr>
      <w:t>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C05" w:rsidRDefault="00AD0C05" w:rsidP="002B08CA">
      <w:r>
        <w:separator/>
      </w:r>
    </w:p>
  </w:footnote>
  <w:footnote w:type="continuationSeparator" w:id="1">
    <w:p w:rsidR="00AD0C05" w:rsidRDefault="00AD0C05" w:rsidP="002B08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C2E" w:rsidRDefault="0064124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alt="公司logo" style="position:absolute;left:0;text-align:left;margin-left:-13.35pt;margin-top:-35.7pt;width:156.75pt;height:42pt;z-index:251658240;visibility:visible">
          <v:imagedata r:id="rId1" o:title="公司logo"/>
          <w10:wrap type="squar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148" w:rsidRPr="00CB28D5" w:rsidRDefault="007E5912" w:rsidP="00EC0449">
    <w:pPr>
      <w:tabs>
        <w:tab w:val="left" w:pos="1005"/>
      </w:tabs>
      <w:ind w:leftChars="200" w:left="420" w:rightChars="267" w:right="561"/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s2053" type="#_x0000_t75" alt="公司logo" style="position:absolute;left:0;text-align:left;margin-left:-14.1pt;margin-top:-37.95pt;width:156.75pt;height:42pt;z-index:251657216;visibility:visible">
          <v:imagedata r:id="rId1" o:title="公司logo"/>
          <w10:wrap type="square"/>
        </v:shape>
      </w:pict>
    </w:r>
    <w:r w:rsidR="00CB28D5">
      <w:rPr>
        <w:rFonts w:ascii="黑体" w:eastAsia="黑体" w:hAnsi="黑体" w:hint="eastAsia"/>
        <w:sz w:val="28"/>
      </w:rPr>
      <w:t xml:space="preserve">                                         </w:t>
    </w:r>
    <w:r w:rsidR="00CB28D5" w:rsidRPr="00CB28D5">
      <w:rPr>
        <w:rFonts w:ascii="黑体" w:eastAsia="黑体" w:hAnsi="黑体" w:hint="eastAsia"/>
        <w:sz w:val="20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452"/>
    <w:multiLevelType w:val="multilevel"/>
    <w:tmpl w:val="ED2EC21A"/>
    <w:lvl w:ilvl="0">
      <w:start w:val="1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21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971469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F5190"/>
    <w:multiLevelType w:val="multilevel"/>
    <w:tmpl w:val="7940E71C"/>
    <w:lvl w:ilvl="0">
      <w:start w:val="3"/>
      <w:numFmt w:val="decimal"/>
      <w:lvlText w:val="%1"/>
      <w:lvlJc w:val="left"/>
      <w:pPr>
        <w:ind w:left="827" w:hanging="827"/>
      </w:pPr>
      <w:rPr>
        <w:rFonts w:hint="default"/>
      </w:rPr>
    </w:lvl>
    <w:lvl w:ilvl="1">
      <w:start w:val="23"/>
      <w:numFmt w:val="decimal"/>
      <w:lvlText w:val="%1、%2"/>
      <w:lvlJc w:val="left"/>
      <w:pPr>
        <w:ind w:left="827" w:hanging="827"/>
      </w:pPr>
      <w:rPr>
        <w:rFonts w:hint="default"/>
      </w:rPr>
    </w:lvl>
    <w:lvl w:ilvl="2">
      <w:start w:val="24"/>
      <w:numFmt w:val="decimal"/>
      <w:lvlText w:val="%1、%2-%3"/>
      <w:lvlJc w:val="left"/>
      <w:pPr>
        <w:ind w:left="827" w:hanging="827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BD3411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655D16"/>
    <w:multiLevelType w:val="multilevel"/>
    <w:tmpl w:val="D13697E0"/>
    <w:lvl w:ilvl="0">
      <w:start w:val="2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12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4FB6104"/>
    <w:multiLevelType w:val="hybridMultilevel"/>
    <w:tmpl w:val="30965F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641A86"/>
    <w:multiLevelType w:val="hybridMultilevel"/>
    <w:tmpl w:val="F4863CC8"/>
    <w:lvl w:ilvl="0" w:tplc="371CB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5781C31"/>
    <w:multiLevelType w:val="hybridMultilevel"/>
    <w:tmpl w:val="543E2A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DB0D48"/>
    <w:multiLevelType w:val="hybridMultilevel"/>
    <w:tmpl w:val="85D0E8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1F60DD"/>
    <w:multiLevelType w:val="hybridMultilevel"/>
    <w:tmpl w:val="B644C320"/>
    <w:lvl w:ilvl="0" w:tplc="371CB352">
      <w:start w:val="1"/>
      <w:numFmt w:val="decimal"/>
      <w:lvlText w:val="%1、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04C83"/>
    <w:multiLevelType w:val="hybridMultilevel"/>
    <w:tmpl w:val="01821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070270"/>
    <w:multiLevelType w:val="hybridMultilevel"/>
    <w:tmpl w:val="A0C89B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FC7087"/>
    <w:multiLevelType w:val="hybridMultilevel"/>
    <w:tmpl w:val="77ACA1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BD5743"/>
    <w:multiLevelType w:val="hybridMultilevel"/>
    <w:tmpl w:val="08EE0C90"/>
    <w:lvl w:ilvl="0" w:tplc="8952B346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0C4A8F"/>
    <w:multiLevelType w:val="hybridMultilevel"/>
    <w:tmpl w:val="120CA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CC7179"/>
    <w:multiLevelType w:val="hybridMultilevel"/>
    <w:tmpl w:val="032E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52513D"/>
    <w:multiLevelType w:val="hybridMultilevel"/>
    <w:tmpl w:val="CC30DE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C33C76"/>
    <w:multiLevelType w:val="hybridMultilevel"/>
    <w:tmpl w:val="77428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C16A39"/>
    <w:multiLevelType w:val="hybridMultilevel"/>
    <w:tmpl w:val="BB621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3"/>
  </w:num>
  <w:num w:numId="10">
    <w:abstractNumId w:val="17"/>
  </w:num>
  <w:num w:numId="11">
    <w:abstractNumId w:val="18"/>
  </w:num>
  <w:num w:numId="12">
    <w:abstractNumId w:val="16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3C86"/>
    <w:rsid w:val="00000F37"/>
    <w:rsid w:val="00001E27"/>
    <w:rsid w:val="0000342E"/>
    <w:rsid w:val="000218CA"/>
    <w:rsid w:val="00022CB5"/>
    <w:rsid w:val="0002465B"/>
    <w:rsid w:val="00024CE9"/>
    <w:rsid w:val="0002518D"/>
    <w:rsid w:val="00030BCE"/>
    <w:rsid w:val="00032572"/>
    <w:rsid w:val="000350F8"/>
    <w:rsid w:val="000471D8"/>
    <w:rsid w:val="00047B10"/>
    <w:rsid w:val="00057E3F"/>
    <w:rsid w:val="00063F79"/>
    <w:rsid w:val="00065F99"/>
    <w:rsid w:val="00073CC6"/>
    <w:rsid w:val="0007556C"/>
    <w:rsid w:val="00075FFB"/>
    <w:rsid w:val="000763AC"/>
    <w:rsid w:val="000767EC"/>
    <w:rsid w:val="00081817"/>
    <w:rsid w:val="00082691"/>
    <w:rsid w:val="00092FCE"/>
    <w:rsid w:val="00093F04"/>
    <w:rsid w:val="000A0C67"/>
    <w:rsid w:val="000B1E48"/>
    <w:rsid w:val="000B77CA"/>
    <w:rsid w:val="000C0D26"/>
    <w:rsid w:val="000C2828"/>
    <w:rsid w:val="000C550F"/>
    <w:rsid w:val="000D0196"/>
    <w:rsid w:val="000D5F2F"/>
    <w:rsid w:val="000E0909"/>
    <w:rsid w:val="000E4AA7"/>
    <w:rsid w:val="000E4D05"/>
    <w:rsid w:val="000F1535"/>
    <w:rsid w:val="0010327B"/>
    <w:rsid w:val="00104688"/>
    <w:rsid w:val="00104CC8"/>
    <w:rsid w:val="00107948"/>
    <w:rsid w:val="00111423"/>
    <w:rsid w:val="00115A9D"/>
    <w:rsid w:val="00116A67"/>
    <w:rsid w:val="001215C4"/>
    <w:rsid w:val="0012193A"/>
    <w:rsid w:val="001234A3"/>
    <w:rsid w:val="0013077E"/>
    <w:rsid w:val="00130A6B"/>
    <w:rsid w:val="00134888"/>
    <w:rsid w:val="00144B89"/>
    <w:rsid w:val="00151F18"/>
    <w:rsid w:val="00154C31"/>
    <w:rsid w:val="00155046"/>
    <w:rsid w:val="001550C0"/>
    <w:rsid w:val="00156AED"/>
    <w:rsid w:val="00157D47"/>
    <w:rsid w:val="0016606B"/>
    <w:rsid w:val="00167B6E"/>
    <w:rsid w:val="00170E61"/>
    <w:rsid w:val="00171406"/>
    <w:rsid w:val="001758EC"/>
    <w:rsid w:val="00182762"/>
    <w:rsid w:val="001832CD"/>
    <w:rsid w:val="00184220"/>
    <w:rsid w:val="00194DD0"/>
    <w:rsid w:val="001A3A3F"/>
    <w:rsid w:val="001A5EC6"/>
    <w:rsid w:val="001B4A36"/>
    <w:rsid w:val="001C02CF"/>
    <w:rsid w:val="001C14AF"/>
    <w:rsid w:val="001C2482"/>
    <w:rsid w:val="001C4E78"/>
    <w:rsid w:val="001C4F6F"/>
    <w:rsid w:val="001D2EDA"/>
    <w:rsid w:val="001D381F"/>
    <w:rsid w:val="001D4602"/>
    <w:rsid w:val="001D6008"/>
    <w:rsid w:val="001E1B0A"/>
    <w:rsid w:val="001E68DD"/>
    <w:rsid w:val="002014A9"/>
    <w:rsid w:val="00201AB2"/>
    <w:rsid w:val="00201BCE"/>
    <w:rsid w:val="00204F6B"/>
    <w:rsid w:val="00212283"/>
    <w:rsid w:val="002127DD"/>
    <w:rsid w:val="00213448"/>
    <w:rsid w:val="0021521E"/>
    <w:rsid w:val="0021697B"/>
    <w:rsid w:val="0022047D"/>
    <w:rsid w:val="002211E9"/>
    <w:rsid w:val="00221551"/>
    <w:rsid w:val="002225B4"/>
    <w:rsid w:val="00222824"/>
    <w:rsid w:val="0022394B"/>
    <w:rsid w:val="00223E68"/>
    <w:rsid w:val="00226228"/>
    <w:rsid w:val="00231ADE"/>
    <w:rsid w:val="00233C86"/>
    <w:rsid w:val="002353E2"/>
    <w:rsid w:val="00236173"/>
    <w:rsid w:val="00236BF1"/>
    <w:rsid w:val="00236FB9"/>
    <w:rsid w:val="00240977"/>
    <w:rsid w:val="00246F86"/>
    <w:rsid w:val="0025427E"/>
    <w:rsid w:val="002559B2"/>
    <w:rsid w:val="002640CD"/>
    <w:rsid w:val="002655C1"/>
    <w:rsid w:val="002761BE"/>
    <w:rsid w:val="00277805"/>
    <w:rsid w:val="00282F4E"/>
    <w:rsid w:val="00283BDB"/>
    <w:rsid w:val="00283C6C"/>
    <w:rsid w:val="00290EB7"/>
    <w:rsid w:val="00295953"/>
    <w:rsid w:val="00296A0D"/>
    <w:rsid w:val="002A0354"/>
    <w:rsid w:val="002A277D"/>
    <w:rsid w:val="002A5EB6"/>
    <w:rsid w:val="002A7596"/>
    <w:rsid w:val="002B08CA"/>
    <w:rsid w:val="002B2263"/>
    <w:rsid w:val="002B2AB7"/>
    <w:rsid w:val="002B2DAE"/>
    <w:rsid w:val="002B596F"/>
    <w:rsid w:val="002B64A8"/>
    <w:rsid w:val="002C3EEF"/>
    <w:rsid w:val="002C4800"/>
    <w:rsid w:val="002C4C57"/>
    <w:rsid w:val="002C518A"/>
    <w:rsid w:val="002C5B63"/>
    <w:rsid w:val="002C7108"/>
    <w:rsid w:val="002D29F0"/>
    <w:rsid w:val="002D5C4F"/>
    <w:rsid w:val="002E03D1"/>
    <w:rsid w:val="002E170B"/>
    <w:rsid w:val="002E33CC"/>
    <w:rsid w:val="002E52D2"/>
    <w:rsid w:val="002F0506"/>
    <w:rsid w:val="002F6D9D"/>
    <w:rsid w:val="003057C3"/>
    <w:rsid w:val="00307C6D"/>
    <w:rsid w:val="00310896"/>
    <w:rsid w:val="003156D8"/>
    <w:rsid w:val="0032367C"/>
    <w:rsid w:val="003373BB"/>
    <w:rsid w:val="00340A4C"/>
    <w:rsid w:val="00347B6F"/>
    <w:rsid w:val="003500AD"/>
    <w:rsid w:val="00350D67"/>
    <w:rsid w:val="0035617C"/>
    <w:rsid w:val="00357BBC"/>
    <w:rsid w:val="003602D2"/>
    <w:rsid w:val="0036269B"/>
    <w:rsid w:val="00365473"/>
    <w:rsid w:val="00365AA7"/>
    <w:rsid w:val="00366E5F"/>
    <w:rsid w:val="003674E5"/>
    <w:rsid w:val="00370C33"/>
    <w:rsid w:val="003735BB"/>
    <w:rsid w:val="00380E00"/>
    <w:rsid w:val="00381C19"/>
    <w:rsid w:val="00385EA9"/>
    <w:rsid w:val="00386AE8"/>
    <w:rsid w:val="00386B25"/>
    <w:rsid w:val="00390C18"/>
    <w:rsid w:val="003913FE"/>
    <w:rsid w:val="003962F3"/>
    <w:rsid w:val="003A2B5B"/>
    <w:rsid w:val="003A32D8"/>
    <w:rsid w:val="003A4BA7"/>
    <w:rsid w:val="003B56F9"/>
    <w:rsid w:val="003B7F92"/>
    <w:rsid w:val="003C22D8"/>
    <w:rsid w:val="003C2E1C"/>
    <w:rsid w:val="003C57A9"/>
    <w:rsid w:val="003C61EC"/>
    <w:rsid w:val="003C6811"/>
    <w:rsid w:val="003C7244"/>
    <w:rsid w:val="003D0172"/>
    <w:rsid w:val="003D1041"/>
    <w:rsid w:val="003D2EA9"/>
    <w:rsid w:val="003D795E"/>
    <w:rsid w:val="003E1BB4"/>
    <w:rsid w:val="003E2366"/>
    <w:rsid w:val="003E4B7B"/>
    <w:rsid w:val="003E5F9E"/>
    <w:rsid w:val="003E6F61"/>
    <w:rsid w:val="003E71C8"/>
    <w:rsid w:val="003F1789"/>
    <w:rsid w:val="004006D6"/>
    <w:rsid w:val="0040390D"/>
    <w:rsid w:val="00405A56"/>
    <w:rsid w:val="00407D95"/>
    <w:rsid w:val="00410692"/>
    <w:rsid w:val="004125B4"/>
    <w:rsid w:val="00415753"/>
    <w:rsid w:val="00420603"/>
    <w:rsid w:val="00420ED1"/>
    <w:rsid w:val="0042532E"/>
    <w:rsid w:val="00426192"/>
    <w:rsid w:val="00432449"/>
    <w:rsid w:val="00432CB4"/>
    <w:rsid w:val="00435834"/>
    <w:rsid w:val="0044049F"/>
    <w:rsid w:val="00442199"/>
    <w:rsid w:val="004426D3"/>
    <w:rsid w:val="004432AB"/>
    <w:rsid w:val="0044784E"/>
    <w:rsid w:val="00460AC2"/>
    <w:rsid w:val="00461C65"/>
    <w:rsid w:val="004636D3"/>
    <w:rsid w:val="004675CE"/>
    <w:rsid w:val="00467DCB"/>
    <w:rsid w:val="00470DDA"/>
    <w:rsid w:val="0047478A"/>
    <w:rsid w:val="00477728"/>
    <w:rsid w:val="00480624"/>
    <w:rsid w:val="0048119D"/>
    <w:rsid w:val="00484C31"/>
    <w:rsid w:val="00485E0A"/>
    <w:rsid w:val="004918B6"/>
    <w:rsid w:val="004918F0"/>
    <w:rsid w:val="00491B08"/>
    <w:rsid w:val="004920A1"/>
    <w:rsid w:val="00493813"/>
    <w:rsid w:val="00493D61"/>
    <w:rsid w:val="00495D18"/>
    <w:rsid w:val="004A5AC3"/>
    <w:rsid w:val="004A7066"/>
    <w:rsid w:val="004B604A"/>
    <w:rsid w:val="004C37B7"/>
    <w:rsid w:val="004C5625"/>
    <w:rsid w:val="004C6C1D"/>
    <w:rsid w:val="004D5323"/>
    <w:rsid w:val="004D596F"/>
    <w:rsid w:val="004D68F8"/>
    <w:rsid w:val="004D7AAA"/>
    <w:rsid w:val="004D7FD8"/>
    <w:rsid w:val="004E19D2"/>
    <w:rsid w:val="004E3549"/>
    <w:rsid w:val="004E388B"/>
    <w:rsid w:val="004E3899"/>
    <w:rsid w:val="004E4A5D"/>
    <w:rsid w:val="004E6CEE"/>
    <w:rsid w:val="004F0DE2"/>
    <w:rsid w:val="004F71B3"/>
    <w:rsid w:val="004F7541"/>
    <w:rsid w:val="00501564"/>
    <w:rsid w:val="005064D1"/>
    <w:rsid w:val="00522639"/>
    <w:rsid w:val="00522CB4"/>
    <w:rsid w:val="0052411F"/>
    <w:rsid w:val="005262EF"/>
    <w:rsid w:val="0053149B"/>
    <w:rsid w:val="00531988"/>
    <w:rsid w:val="00535550"/>
    <w:rsid w:val="00535821"/>
    <w:rsid w:val="0053619D"/>
    <w:rsid w:val="005414E1"/>
    <w:rsid w:val="00541E2E"/>
    <w:rsid w:val="00551A4D"/>
    <w:rsid w:val="00560DFD"/>
    <w:rsid w:val="00561A8B"/>
    <w:rsid w:val="005667DA"/>
    <w:rsid w:val="0057293C"/>
    <w:rsid w:val="00574EC1"/>
    <w:rsid w:val="005756ED"/>
    <w:rsid w:val="005771AF"/>
    <w:rsid w:val="00580107"/>
    <w:rsid w:val="005841E8"/>
    <w:rsid w:val="00584DCC"/>
    <w:rsid w:val="0059151B"/>
    <w:rsid w:val="0059334D"/>
    <w:rsid w:val="00594E0D"/>
    <w:rsid w:val="005A0BC6"/>
    <w:rsid w:val="005A3772"/>
    <w:rsid w:val="005A3FBA"/>
    <w:rsid w:val="005A400A"/>
    <w:rsid w:val="005A7D3B"/>
    <w:rsid w:val="005B0E69"/>
    <w:rsid w:val="005B1A62"/>
    <w:rsid w:val="005B2384"/>
    <w:rsid w:val="005B2DCB"/>
    <w:rsid w:val="005B415A"/>
    <w:rsid w:val="005C2962"/>
    <w:rsid w:val="005C4E9A"/>
    <w:rsid w:val="005D08BE"/>
    <w:rsid w:val="005D1F90"/>
    <w:rsid w:val="005D339B"/>
    <w:rsid w:val="005E2A2D"/>
    <w:rsid w:val="005E3841"/>
    <w:rsid w:val="005E4E32"/>
    <w:rsid w:val="005E5787"/>
    <w:rsid w:val="005E594A"/>
    <w:rsid w:val="005E7A88"/>
    <w:rsid w:val="005F1C1D"/>
    <w:rsid w:val="005F7940"/>
    <w:rsid w:val="00602457"/>
    <w:rsid w:val="00603C29"/>
    <w:rsid w:val="00605099"/>
    <w:rsid w:val="00605126"/>
    <w:rsid w:val="00605A20"/>
    <w:rsid w:val="006119A0"/>
    <w:rsid w:val="00614504"/>
    <w:rsid w:val="00615901"/>
    <w:rsid w:val="006220F1"/>
    <w:rsid w:val="00622316"/>
    <w:rsid w:val="00631686"/>
    <w:rsid w:val="0063625A"/>
    <w:rsid w:val="006371D3"/>
    <w:rsid w:val="00641158"/>
    <w:rsid w:val="00641243"/>
    <w:rsid w:val="00642B1D"/>
    <w:rsid w:val="00644730"/>
    <w:rsid w:val="006449F5"/>
    <w:rsid w:val="00644B78"/>
    <w:rsid w:val="00651598"/>
    <w:rsid w:val="00652FAC"/>
    <w:rsid w:val="0065424F"/>
    <w:rsid w:val="006746E3"/>
    <w:rsid w:val="00681A0F"/>
    <w:rsid w:val="00691954"/>
    <w:rsid w:val="00694912"/>
    <w:rsid w:val="00696289"/>
    <w:rsid w:val="00696E54"/>
    <w:rsid w:val="006A0DD9"/>
    <w:rsid w:val="006A7AEE"/>
    <w:rsid w:val="006B16A2"/>
    <w:rsid w:val="006B1D18"/>
    <w:rsid w:val="006B3904"/>
    <w:rsid w:val="006B3977"/>
    <w:rsid w:val="006B6BF2"/>
    <w:rsid w:val="006B7FFA"/>
    <w:rsid w:val="006C4337"/>
    <w:rsid w:val="006C7F6C"/>
    <w:rsid w:val="006D1EEF"/>
    <w:rsid w:val="006D3288"/>
    <w:rsid w:val="006D7506"/>
    <w:rsid w:val="006E08E0"/>
    <w:rsid w:val="006E11EB"/>
    <w:rsid w:val="006E22D7"/>
    <w:rsid w:val="006F0B25"/>
    <w:rsid w:val="006F0F97"/>
    <w:rsid w:val="006F26C1"/>
    <w:rsid w:val="006F28E1"/>
    <w:rsid w:val="006F7B47"/>
    <w:rsid w:val="006F7D84"/>
    <w:rsid w:val="00702489"/>
    <w:rsid w:val="00704474"/>
    <w:rsid w:val="007050DC"/>
    <w:rsid w:val="0070789A"/>
    <w:rsid w:val="00710150"/>
    <w:rsid w:val="00713C0F"/>
    <w:rsid w:val="00714661"/>
    <w:rsid w:val="007152F3"/>
    <w:rsid w:val="00722BA9"/>
    <w:rsid w:val="007232A1"/>
    <w:rsid w:val="00724F88"/>
    <w:rsid w:val="007251E2"/>
    <w:rsid w:val="00727454"/>
    <w:rsid w:val="00727EFA"/>
    <w:rsid w:val="00731AE2"/>
    <w:rsid w:val="00732CEE"/>
    <w:rsid w:val="007342D6"/>
    <w:rsid w:val="007365FA"/>
    <w:rsid w:val="0074691A"/>
    <w:rsid w:val="00757F90"/>
    <w:rsid w:val="0076289A"/>
    <w:rsid w:val="00771617"/>
    <w:rsid w:val="00771BC1"/>
    <w:rsid w:val="00773DF7"/>
    <w:rsid w:val="00774397"/>
    <w:rsid w:val="0078073A"/>
    <w:rsid w:val="007915D0"/>
    <w:rsid w:val="00792C8C"/>
    <w:rsid w:val="007A0854"/>
    <w:rsid w:val="007B325B"/>
    <w:rsid w:val="007B4AA6"/>
    <w:rsid w:val="007B5B94"/>
    <w:rsid w:val="007C2F26"/>
    <w:rsid w:val="007C335B"/>
    <w:rsid w:val="007C5E21"/>
    <w:rsid w:val="007D1C2F"/>
    <w:rsid w:val="007D3E4D"/>
    <w:rsid w:val="007D5E26"/>
    <w:rsid w:val="007D7070"/>
    <w:rsid w:val="007E03F4"/>
    <w:rsid w:val="007E585C"/>
    <w:rsid w:val="007E5912"/>
    <w:rsid w:val="007F13FE"/>
    <w:rsid w:val="007F415C"/>
    <w:rsid w:val="007F428B"/>
    <w:rsid w:val="007F47A4"/>
    <w:rsid w:val="007F54BF"/>
    <w:rsid w:val="007F7517"/>
    <w:rsid w:val="00800E30"/>
    <w:rsid w:val="0080262E"/>
    <w:rsid w:val="0080269F"/>
    <w:rsid w:val="0080284D"/>
    <w:rsid w:val="00806880"/>
    <w:rsid w:val="0080793B"/>
    <w:rsid w:val="00817144"/>
    <w:rsid w:val="008202DC"/>
    <w:rsid w:val="00821291"/>
    <w:rsid w:val="00832FF8"/>
    <w:rsid w:val="00834354"/>
    <w:rsid w:val="00837591"/>
    <w:rsid w:val="008416C3"/>
    <w:rsid w:val="008436A2"/>
    <w:rsid w:val="00850210"/>
    <w:rsid w:val="00850303"/>
    <w:rsid w:val="0085037E"/>
    <w:rsid w:val="008524CF"/>
    <w:rsid w:val="00852937"/>
    <w:rsid w:val="00852C88"/>
    <w:rsid w:val="00852F45"/>
    <w:rsid w:val="00853631"/>
    <w:rsid w:val="008555D3"/>
    <w:rsid w:val="008636E0"/>
    <w:rsid w:val="0086786C"/>
    <w:rsid w:val="008700BF"/>
    <w:rsid w:val="008777E6"/>
    <w:rsid w:val="00877C8D"/>
    <w:rsid w:val="00883156"/>
    <w:rsid w:val="008913ED"/>
    <w:rsid w:val="0089343C"/>
    <w:rsid w:val="008A048C"/>
    <w:rsid w:val="008A2EB0"/>
    <w:rsid w:val="008A4498"/>
    <w:rsid w:val="008A6DBA"/>
    <w:rsid w:val="008B037B"/>
    <w:rsid w:val="008B17D5"/>
    <w:rsid w:val="008B1825"/>
    <w:rsid w:val="008B778E"/>
    <w:rsid w:val="008C07C8"/>
    <w:rsid w:val="008C7769"/>
    <w:rsid w:val="008D1288"/>
    <w:rsid w:val="008D1B6F"/>
    <w:rsid w:val="008D5B27"/>
    <w:rsid w:val="008D627B"/>
    <w:rsid w:val="008D717E"/>
    <w:rsid w:val="008E304E"/>
    <w:rsid w:val="008E620D"/>
    <w:rsid w:val="008F0F31"/>
    <w:rsid w:val="008F6644"/>
    <w:rsid w:val="00900E3F"/>
    <w:rsid w:val="009011A8"/>
    <w:rsid w:val="009014A0"/>
    <w:rsid w:val="009023AA"/>
    <w:rsid w:val="009076FA"/>
    <w:rsid w:val="00907D91"/>
    <w:rsid w:val="00910706"/>
    <w:rsid w:val="0091128D"/>
    <w:rsid w:val="009147DE"/>
    <w:rsid w:val="00920370"/>
    <w:rsid w:val="009205BB"/>
    <w:rsid w:val="009262F3"/>
    <w:rsid w:val="009266C8"/>
    <w:rsid w:val="00935D36"/>
    <w:rsid w:val="00935E4D"/>
    <w:rsid w:val="00936890"/>
    <w:rsid w:val="00940331"/>
    <w:rsid w:val="009414ED"/>
    <w:rsid w:val="00941B51"/>
    <w:rsid w:val="0094270D"/>
    <w:rsid w:val="00944093"/>
    <w:rsid w:val="009444BD"/>
    <w:rsid w:val="00944ACC"/>
    <w:rsid w:val="009462C1"/>
    <w:rsid w:val="00950148"/>
    <w:rsid w:val="00950413"/>
    <w:rsid w:val="00962660"/>
    <w:rsid w:val="009627A3"/>
    <w:rsid w:val="0096346C"/>
    <w:rsid w:val="009637FE"/>
    <w:rsid w:val="00963C3A"/>
    <w:rsid w:val="0096535F"/>
    <w:rsid w:val="009658FC"/>
    <w:rsid w:val="00975349"/>
    <w:rsid w:val="00976751"/>
    <w:rsid w:val="00976A71"/>
    <w:rsid w:val="00981F77"/>
    <w:rsid w:val="00982450"/>
    <w:rsid w:val="00983435"/>
    <w:rsid w:val="009868CC"/>
    <w:rsid w:val="00991A00"/>
    <w:rsid w:val="00992589"/>
    <w:rsid w:val="009930FA"/>
    <w:rsid w:val="0099395C"/>
    <w:rsid w:val="009961C6"/>
    <w:rsid w:val="009A0CFA"/>
    <w:rsid w:val="009A5C60"/>
    <w:rsid w:val="009B2692"/>
    <w:rsid w:val="009B3006"/>
    <w:rsid w:val="009B31CF"/>
    <w:rsid w:val="009B7063"/>
    <w:rsid w:val="009C3872"/>
    <w:rsid w:val="009C49CD"/>
    <w:rsid w:val="009C78AD"/>
    <w:rsid w:val="009D23C3"/>
    <w:rsid w:val="009D5E13"/>
    <w:rsid w:val="009E2E52"/>
    <w:rsid w:val="009F45AC"/>
    <w:rsid w:val="00A0486E"/>
    <w:rsid w:val="00A12631"/>
    <w:rsid w:val="00A1370F"/>
    <w:rsid w:val="00A139A5"/>
    <w:rsid w:val="00A159C4"/>
    <w:rsid w:val="00A163D4"/>
    <w:rsid w:val="00A202C3"/>
    <w:rsid w:val="00A2116E"/>
    <w:rsid w:val="00A247B8"/>
    <w:rsid w:val="00A26C5F"/>
    <w:rsid w:val="00A3380E"/>
    <w:rsid w:val="00A33DE9"/>
    <w:rsid w:val="00A34650"/>
    <w:rsid w:val="00A378DD"/>
    <w:rsid w:val="00A412E0"/>
    <w:rsid w:val="00A42C7E"/>
    <w:rsid w:val="00A465DD"/>
    <w:rsid w:val="00A50500"/>
    <w:rsid w:val="00A50AE9"/>
    <w:rsid w:val="00A55BC0"/>
    <w:rsid w:val="00A61FF3"/>
    <w:rsid w:val="00A639A7"/>
    <w:rsid w:val="00A639F7"/>
    <w:rsid w:val="00A644A1"/>
    <w:rsid w:val="00A6508A"/>
    <w:rsid w:val="00A65993"/>
    <w:rsid w:val="00A65C33"/>
    <w:rsid w:val="00A858D3"/>
    <w:rsid w:val="00A85913"/>
    <w:rsid w:val="00A86067"/>
    <w:rsid w:val="00A93B82"/>
    <w:rsid w:val="00A94BEA"/>
    <w:rsid w:val="00A9730C"/>
    <w:rsid w:val="00AA24C2"/>
    <w:rsid w:val="00AA32C6"/>
    <w:rsid w:val="00AA3CD6"/>
    <w:rsid w:val="00AA74B5"/>
    <w:rsid w:val="00AA7F93"/>
    <w:rsid w:val="00AB036E"/>
    <w:rsid w:val="00AB111F"/>
    <w:rsid w:val="00AC4242"/>
    <w:rsid w:val="00AC470B"/>
    <w:rsid w:val="00AC60AC"/>
    <w:rsid w:val="00AD0C05"/>
    <w:rsid w:val="00AD4A17"/>
    <w:rsid w:val="00AE7207"/>
    <w:rsid w:val="00AF0D50"/>
    <w:rsid w:val="00AF1275"/>
    <w:rsid w:val="00AF679F"/>
    <w:rsid w:val="00AF723B"/>
    <w:rsid w:val="00B062CE"/>
    <w:rsid w:val="00B07484"/>
    <w:rsid w:val="00B15995"/>
    <w:rsid w:val="00B21B57"/>
    <w:rsid w:val="00B21C47"/>
    <w:rsid w:val="00B225C6"/>
    <w:rsid w:val="00B24F44"/>
    <w:rsid w:val="00B30328"/>
    <w:rsid w:val="00B36E1A"/>
    <w:rsid w:val="00B416BD"/>
    <w:rsid w:val="00B42CD7"/>
    <w:rsid w:val="00B43B52"/>
    <w:rsid w:val="00B44843"/>
    <w:rsid w:val="00B44ECE"/>
    <w:rsid w:val="00B45764"/>
    <w:rsid w:val="00B46389"/>
    <w:rsid w:val="00B5098B"/>
    <w:rsid w:val="00B51C55"/>
    <w:rsid w:val="00B55535"/>
    <w:rsid w:val="00B56036"/>
    <w:rsid w:val="00B5716F"/>
    <w:rsid w:val="00B5790D"/>
    <w:rsid w:val="00B60C7B"/>
    <w:rsid w:val="00B66B88"/>
    <w:rsid w:val="00B67CFA"/>
    <w:rsid w:val="00B749E1"/>
    <w:rsid w:val="00B74AC3"/>
    <w:rsid w:val="00B8042E"/>
    <w:rsid w:val="00B84463"/>
    <w:rsid w:val="00B8665E"/>
    <w:rsid w:val="00B97A86"/>
    <w:rsid w:val="00BA0EB7"/>
    <w:rsid w:val="00BA3F30"/>
    <w:rsid w:val="00BB10AD"/>
    <w:rsid w:val="00BB735A"/>
    <w:rsid w:val="00BC0E8F"/>
    <w:rsid w:val="00BC62AC"/>
    <w:rsid w:val="00BC793E"/>
    <w:rsid w:val="00BD0D20"/>
    <w:rsid w:val="00BD0DF3"/>
    <w:rsid w:val="00BD1216"/>
    <w:rsid w:val="00BD67A9"/>
    <w:rsid w:val="00BE13FC"/>
    <w:rsid w:val="00BE5EA4"/>
    <w:rsid w:val="00BF1F5D"/>
    <w:rsid w:val="00BF5A2A"/>
    <w:rsid w:val="00C0028F"/>
    <w:rsid w:val="00C01C94"/>
    <w:rsid w:val="00C11650"/>
    <w:rsid w:val="00C15BAC"/>
    <w:rsid w:val="00C15C68"/>
    <w:rsid w:val="00C165EB"/>
    <w:rsid w:val="00C22896"/>
    <w:rsid w:val="00C25792"/>
    <w:rsid w:val="00C3119E"/>
    <w:rsid w:val="00C366F9"/>
    <w:rsid w:val="00C402B6"/>
    <w:rsid w:val="00C46FEB"/>
    <w:rsid w:val="00C527A8"/>
    <w:rsid w:val="00C54F77"/>
    <w:rsid w:val="00C5613B"/>
    <w:rsid w:val="00C57317"/>
    <w:rsid w:val="00C578DA"/>
    <w:rsid w:val="00C608F8"/>
    <w:rsid w:val="00C85A2D"/>
    <w:rsid w:val="00C85C73"/>
    <w:rsid w:val="00C90CEE"/>
    <w:rsid w:val="00C9394B"/>
    <w:rsid w:val="00C948F8"/>
    <w:rsid w:val="00C95A42"/>
    <w:rsid w:val="00C96E45"/>
    <w:rsid w:val="00C9731F"/>
    <w:rsid w:val="00CA00DC"/>
    <w:rsid w:val="00CA3667"/>
    <w:rsid w:val="00CA3CE8"/>
    <w:rsid w:val="00CA426B"/>
    <w:rsid w:val="00CB0C14"/>
    <w:rsid w:val="00CB10B4"/>
    <w:rsid w:val="00CB178A"/>
    <w:rsid w:val="00CB28D5"/>
    <w:rsid w:val="00CB3076"/>
    <w:rsid w:val="00CB33DB"/>
    <w:rsid w:val="00CB62AA"/>
    <w:rsid w:val="00CB7E00"/>
    <w:rsid w:val="00CC12BD"/>
    <w:rsid w:val="00CC44BB"/>
    <w:rsid w:val="00CC4B71"/>
    <w:rsid w:val="00CD0BEB"/>
    <w:rsid w:val="00CD1DF3"/>
    <w:rsid w:val="00CE1644"/>
    <w:rsid w:val="00CE274E"/>
    <w:rsid w:val="00CE295A"/>
    <w:rsid w:val="00CE3735"/>
    <w:rsid w:val="00CE477B"/>
    <w:rsid w:val="00CF1D4D"/>
    <w:rsid w:val="00CF350D"/>
    <w:rsid w:val="00CF726B"/>
    <w:rsid w:val="00CF7E0B"/>
    <w:rsid w:val="00D011FD"/>
    <w:rsid w:val="00D01931"/>
    <w:rsid w:val="00D0572F"/>
    <w:rsid w:val="00D10A79"/>
    <w:rsid w:val="00D13201"/>
    <w:rsid w:val="00D2024C"/>
    <w:rsid w:val="00D20816"/>
    <w:rsid w:val="00D24B98"/>
    <w:rsid w:val="00D32523"/>
    <w:rsid w:val="00D40727"/>
    <w:rsid w:val="00D469C6"/>
    <w:rsid w:val="00D4762E"/>
    <w:rsid w:val="00D502A2"/>
    <w:rsid w:val="00D51189"/>
    <w:rsid w:val="00D5518E"/>
    <w:rsid w:val="00D61400"/>
    <w:rsid w:val="00D619DF"/>
    <w:rsid w:val="00D668AB"/>
    <w:rsid w:val="00D66B30"/>
    <w:rsid w:val="00D67181"/>
    <w:rsid w:val="00D7304F"/>
    <w:rsid w:val="00D747F2"/>
    <w:rsid w:val="00D74B40"/>
    <w:rsid w:val="00D77820"/>
    <w:rsid w:val="00D81179"/>
    <w:rsid w:val="00D81272"/>
    <w:rsid w:val="00D81F20"/>
    <w:rsid w:val="00D83233"/>
    <w:rsid w:val="00D83E22"/>
    <w:rsid w:val="00D84B58"/>
    <w:rsid w:val="00D84B8A"/>
    <w:rsid w:val="00D858BA"/>
    <w:rsid w:val="00D86AB3"/>
    <w:rsid w:val="00D92466"/>
    <w:rsid w:val="00D92796"/>
    <w:rsid w:val="00D978C8"/>
    <w:rsid w:val="00DA147A"/>
    <w:rsid w:val="00DA26B0"/>
    <w:rsid w:val="00DA2F6B"/>
    <w:rsid w:val="00DA611E"/>
    <w:rsid w:val="00DB05F7"/>
    <w:rsid w:val="00DB073A"/>
    <w:rsid w:val="00DB0979"/>
    <w:rsid w:val="00DB23AD"/>
    <w:rsid w:val="00DB31F2"/>
    <w:rsid w:val="00DB48A5"/>
    <w:rsid w:val="00DC5067"/>
    <w:rsid w:val="00DE3DBF"/>
    <w:rsid w:val="00DE719F"/>
    <w:rsid w:val="00DF48A4"/>
    <w:rsid w:val="00E04DE8"/>
    <w:rsid w:val="00E05AEA"/>
    <w:rsid w:val="00E11655"/>
    <w:rsid w:val="00E117F7"/>
    <w:rsid w:val="00E14355"/>
    <w:rsid w:val="00E212F8"/>
    <w:rsid w:val="00E22BC3"/>
    <w:rsid w:val="00E2627A"/>
    <w:rsid w:val="00E266CA"/>
    <w:rsid w:val="00E27061"/>
    <w:rsid w:val="00E27600"/>
    <w:rsid w:val="00E33150"/>
    <w:rsid w:val="00E371AF"/>
    <w:rsid w:val="00E45584"/>
    <w:rsid w:val="00E46B8C"/>
    <w:rsid w:val="00E528E9"/>
    <w:rsid w:val="00E5776E"/>
    <w:rsid w:val="00E6146F"/>
    <w:rsid w:val="00E6379E"/>
    <w:rsid w:val="00E64940"/>
    <w:rsid w:val="00E6537B"/>
    <w:rsid w:val="00E6596B"/>
    <w:rsid w:val="00E660B3"/>
    <w:rsid w:val="00E67F5C"/>
    <w:rsid w:val="00E71A62"/>
    <w:rsid w:val="00E71FDB"/>
    <w:rsid w:val="00E7214E"/>
    <w:rsid w:val="00E7296B"/>
    <w:rsid w:val="00E730F4"/>
    <w:rsid w:val="00E74F25"/>
    <w:rsid w:val="00E77ECA"/>
    <w:rsid w:val="00E80BE1"/>
    <w:rsid w:val="00E81BB3"/>
    <w:rsid w:val="00E83E81"/>
    <w:rsid w:val="00E841DE"/>
    <w:rsid w:val="00EA1A56"/>
    <w:rsid w:val="00EA4C2E"/>
    <w:rsid w:val="00EA6DA0"/>
    <w:rsid w:val="00EA738B"/>
    <w:rsid w:val="00EB094E"/>
    <w:rsid w:val="00EB2A36"/>
    <w:rsid w:val="00EB30BD"/>
    <w:rsid w:val="00EB37FF"/>
    <w:rsid w:val="00EB6A44"/>
    <w:rsid w:val="00EB7AD8"/>
    <w:rsid w:val="00EC0449"/>
    <w:rsid w:val="00EC053C"/>
    <w:rsid w:val="00EC2BA3"/>
    <w:rsid w:val="00EC78C4"/>
    <w:rsid w:val="00ED36F5"/>
    <w:rsid w:val="00ED370B"/>
    <w:rsid w:val="00EE173B"/>
    <w:rsid w:val="00EE2807"/>
    <w:rsid w:val="00EE3B04"/>
    <w:rsid w:val="00EE5D8B"/>
    <w:rsid w:val="00EF1467"/>
    <w:rsid w:val="00EF23AF"/>
    <w:rsid w:val="00EF41C5"/>
    <w:rsid w:val="00EF42FA"/>
    <w:rsid w:val="00EF436F"/>
    <w:rsid w:val="00EF5719"/>
    <w:rsid w:val="00EF5769"/>
    <w:rsid w:val="00F045D4"/>
    <w:rsid w:val="00F0518E"/>
    <w:rsid w:val="00F12DDB"/>
    <w:rsid w:val="00F26AAD"/>
    <w:rsid w:val="00F31098"/>
    <w:rsid w:val="00F434B4"/>
    <w:rsid w:val="00F436FF"/>
    <w:rsid w:val="00F44C2C"/>
    <w:rsid w:val="00F460F0"/>
    <w:rsid w:val="00F46CFF"/>
    <w:rsid w:val="00F47DEA"/>
    <w:rsid w:val="00F530D2"/>
    <w:rsid w:val="00F55B4F"/>
    <w:rsid w:val="00F56221"/>
    <w:rsid w:val="00F57310"/>
    <w:rsid w:val="00F63029"/>
    <w:rsid w:val="00F64B45"/>
    <w:rsid w:val="00F675E0"/>
    <w:rsid w:val="00F67950"/>
    <w:rsid w:val="00F75DDA"/>
    <w:rsid w:val="00F77B0A"/>
    <w:rsid w:val="00F80068"/>
    <w:rsid w:val="00FA0ABE"/>
    <w:rsid w:val="00FA76F3"/>
    <w:rsid w:val="00FB112B"/>
    <w:rsid w:val="00FB4998"/>
    <w:rsid w:val="00FB71AF"/>
    <w:rsid w:val="00FB7B4E"/>
    <w:rsid w:val="00FC2002"/>
    <w:rsid w:val="00FC3605"/>
    <w:rsid w:val="00FD19ED"/>
    <w:rsid w:val="00FD2710"/>
    <w:rsid w:val="00FD45AD"/>
    <w:rsid w:val="00FD45E6"/>
    <w:rsid w:val="00FD4D62"/>
    <w:rsid w:val="00FD51FD"/>
    <w:rsid w:val="00FD708E"/>
    <w:rsid w:val="00FE04C5"/>
    <w:rsid w:val="00FE12D7"/>
    <w:rsid w:val="00FE64E1"/>
    <w:rsid w:val="00FF2DA3"/>
    <w:rsid w:val="00FF440F"/>
    <w:rsid w:val="00FF6100"/>
    <w:rsid w:val="00FF7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1"/>
      <o:rules v:ext="edit">
        <o:r id="V:Rule1" type="callout" idref="#_x0000_s1315"/>
        <o:r id="V:Rule2" type="callout" idref="#_x0000_s1339"/>
        <o:r id="V:Rule3" type="callout" idref="#_x0000_s1340"/>
        <o:r id="V:Rule4" type="callout" idref="#_x0000_s1341"/>
        <o:r id="V:Rule5" type="callout" idref="#_x0000_s1314"/>
        <o:r id="V:Rule6" type="callout" idref="#_x0000_s1321"/>
        <o:r id="V:Rule7" type="callout" idref="#_x0000_s1322"/>
        <o:r id="V:Rule8" type="callout" idref="#_x0000_s1330"/>
        <o:r id="V:Rule9" type="callout" idref="#_x0000_s1319"/>
        <o:r id="V:Rule10" type="callout" idref="#_x0000_s1329"/>
        <o:r id="V:Rule11" type="callout" idref="#_x0000_s1328"/>
        <o:r id="V:Rule12" type="callout" idref="#_x0000_s1327"/>
        <o:r id="V:Rule13" type="callout" idref="#_x0000_s1326"/>
        <o:r id="V:Rule14" type="callout" idref="#_x0000_s1325"/>
        <o:r id="V:Rule15" type="callout" idref="#_x0000_s1324"/>
        <o:r id="V:Rule16" type="callout" idref="#_x0000_s1316"/>
        <o:r id="V:Rule17" type="callout" idref="#_x0000_s1317"/>
        <o:r id="V:Rule18" type="callout" idref="#_x0000_s1318"/>
        <o:r id="V:Rule19" type="callout" idref="#_x0000_s1320"/>
        <o:r id="V:Rule20" type="callout" idref="#_x0000_s1323"/>
        <o:r id="V:Rule21" type="callout" idref="#_x0000_s1331"/>
        <o:r id="V:Rule22" type="callout" idref="#_x0000_s1332"/>
        <o:r id="V:Rule23" type="callout" idref="#_x0000_s1333"/>
        <o:r id="V:Rule24" type="callout" idref="#_x0000_s1334"/>
        <o:r id="V:Rule25" type="callout" idref="#_x0000_s1335"/>
        <o:r id="V:Rule26" type="callout" idref="#_x0000_s1336"/>
        <o:r id="V:Rule27" type="callout" idref="#_x0000_s1337"/>
        <o:r id="V:Rule28" type="callout" idref="#_x0000_s1345"/>
        <o:r id="V:Rule29" type="callout" idref="#_x0000_s1344"/>
        <o:r id="V:Rule30" type="callout" idref="#_x0000_s1343"/>
        <o:r id="V:Rule31" type="callout" idref="#_x0000_s1342"/>
        <o:r id="V:Rule32" type="callout" idref="#_x0000_s1338"/>
        <o:r id="V:Rule33" type="callout" idref="#_x0000_s1374"/>
        <o:r id="V:Rule34" type="callout" idref="#_x0000_s1375"/>
        <o:r id="V:Rule35" type="callout" idref="#_x0000_s1373"/>
        <o:r id="V:Rule36" type="callout" idref="#_x0000_s1365"/>
        <o:r id="V:Rule37" type="callout" idref="#_x0000_s1346"/>
        <o:r id="V:Rule38" type="callout" idref="#_x0000_s1364"/>
        <o:r id="V:Rule39" type="callout" idref="#_x0000_s1347"/>
        <o:r id="V:Rule40" type="callout" idref="#_x0000_s1363"/>
        <o:r id="V:Rule41" type="callout" idref="#_x0000_s1362"/>
        <o:r id="V:Rule42" type="callout" idref="#_x0000_s1361"/>
        <o:r id="V:Rule43" type="callout" idref="#_x0000_s1360"/>
        <o:r id="V:Rule44" type="callout" idref="#_x0000_s1372"/>
        <o:r id="V:Rule45" type="callout" idref="#_x0000_s1371"/>
        <o:r id="V:Rule46" type="callout" idref="#_x0000_s1370"/>
        <o:r id="V:Rule47" type="callout" idref="#_x0000_s1369"/>
        <o:r id="V:Rule48" type="callout" idref="#_x0000_s1368"/>
        <o:r id="V:Rule49" type="callout" idref="#_x0000_s1367"/>
        <o:r id="V:Rule50" type="callout" idref="#_x0000_s1366"/>
        <o:r id="V:Rule51" type="callout" idref="#_x0000_s1348"/>
        <o:r id="V:Rule52" type="callout" idref="#_x0000_s1349"/>
        <o:r id="V:Rule53" type="callout" idref="#_x0000_s1350"/>
        <o:r id="V:Rule54" type="callout" idref="#_x0000_s1351"/>
        <o:r id="V:Rule55" type="callout" idref="#_x0000_s1359"/>
        <o:r id="V:Rule56" type="callout" idref="#_x0000_s1358"/>
        <o:r id="V:Rule57" type="callout" idref="#_x0000_s1357"/>
        <o:r id="V:Rule58" type="callout" idref="#_x0000_s1356"/>
        <o:r id="V:Rule59" type="callout" idref="#_x0000_s1355"/>
        <o:r id="V:Rule60" type="callout" idref="#_x0000_s1354"/>
        <o:r id="V:Rule61" type="callout" idref="#_x0000_s1353"/>
        <o:r id="V:Rule62" type="callout" idref="#_x0000_s13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9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59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2B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B08C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B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B08CA"/>
    <w:rPr>
      <w:kern w:val="2"/>
      <w:sz w:val="18"/>
      <w:szCs w:val="18"/>
    </w:rPr>
  </w:style>
  <w:style w:type="paragraph" w:styleId="a6">
    <w:name w:val="Balloon Text"/>
    <w:basedOn w:val="a"/>
    <w:link w:val="Char1"/>
    <w:rsid w:val="00082691"/>
    <w:rPr>
      <w:sz w:val="18"/>
      <w:szCs w:val="18"/>
    </w:rPr>
  </w:style>
  <w:style w:type="character" w:customStyle="1" w:styleId="Char1">
    <w:name w:val="批注框文本 Char"/>
    <w:link w:val="a6"/>
    <w:rsid w:val="00082691"/>
    <w:rPr>
      <w:kern w:val="2"/>
      <w:sz w:val="18"/>
      <w:szCs w:val="18"/>
    </w:rPr>
  </w:style>
  <w:style w:type="table" w:styleId="3">
    <w:name w:val="Table Colorful 3"/>
    <w:basedOn w:val="a1"/>
    <w:rsid w:val="006449F5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Elegant"/>
    <w:basedOn w:val="a1"/>
    <w:rsid w:val="006449F5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网格表 21"/>
    <w:basedOn w:val="a1"/>
    <w:uiPriority w:val="47"/>
    <w:rsid w:val="00614504"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a8">
    <w:name w:val="Hyperlink"/>
    <w:unhideWhenUsed/>
    <w:rsid w:val="00283BD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2E170B"/>
    <w:pPr>
      <w:ind w:firstLineChars="200" w:firstLine="420"/>
    </w:pPr>
  </w:style>
  <w:style w:type="table" w:styleId="-5">
    <w:name w:val="Light List Accent 5"/>
    <w:basedOn w:val="a1"/>
    <w:uiPriority w:val="61"/>
    <w:rsid w:val="0093689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A9238-F218-4095-8575-A42A6E4E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OUTPLAN.dot.tmp</Template>
  <TotalTime>0</TotalTime>
  <Pages>2</Pages>
  <Words>101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subject/>
  <dc:creator>eainc</dc:creator>
  <cp:keywords/>
  <cp:lastModifiedBy>liujinjun</cp:lastModifiedBy>
  <cp:revision>2</cp:revision>
  <cp:lastPrinted>2013-11-19T03:59:00Z</cp:lastPrinted>
  <dcterms:created xsi:type="dcterms:W3CDTF">2018-10-19T06:14:00Z</dcterms:created>
  <dcterms:modified xsi:type="dcterms:W3CDTF">2018-10-19T06:14:00Z</dcterms:modified>
</cp:coreProperties>
</file>