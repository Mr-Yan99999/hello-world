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17" w:type="dxa"/>
        <w:tblBorders>
          <w:top w:val="single" w:sz="8" w:space="0" w:color="0086CD"/>
          <w:left w:val="single" w:sz="8" w:space="0" w:color="0086CD"/>
          <w:bottom w:val="single" w:sz="8" w:space="0" w:color="0086CD"/>
          <w:right w:val="single" w:sz="8" w:space="0" w:color="0086CD"/>
          <w:insideH w:val="single" w:sz="6" w:space="0" w:color="0086CD"/>
          <w:insideV w:val="single" w:sz="6" w:space="0" w:color="0086CD"/>
        </w:tblBorders>
        <w:tblLayout w:type="fixed"/>
        <w:tblLook w:val="04A0"/>
      </w:tblPr>
      <w:tblGrid>
        <w:gridCol w:w="1101"/>
        <w:gridCol w:w="3118"/>
        <w:gridCol w:w="11198"/>
      </w:tblGrid>
      <w:tr w:rsidR="008A6DBA" w:rsidRPr="00B67CFA" w:rsidTr="00702489">
        <w:tc>
          <w:tcPr>
            <w:tcW w:w="4219" w:type="dxa"/>
            <w:gridSpan w:val="2"/>
            <w:tcBorders>
              <w:top w:val="single" w:sz="8" w:space="0" w:color="0086CD"/>
              <w:bottom w:val="single" w:sz="6" w:space="0" w:color="0086CD"/>
            </w:tcBorders>
            <w:shd w:val="clear" w:color="auto" w:fill="4BACC6"/>
          </w:tcPr>
          <w:p w:rsidR="008A6DBA" w:rsidRPr="00B67CFA" w:rsidRDefault="008A6DBA" w:rsidP="00702489">
            <w:pPr>
              <w:rPr>
                <w:rFonts w:ascii="宋体" w:hAnsi="宋体"/>
                <w:b/>
                <w:bCs/>
              </w:rPr>
            </w:pPr>
            <w:r w:rsidRPr="00B67CFA">
              <w:rPr>
                <w:rFonts w:ascii="宋体" w:hAnsi="宋体" w:hint="eastAsia"/>
                <w:b/>
                <w:bCs/>
              </w:rPr>
              <w:t xml:space="preserve">患者姓名 ：   </w:t>
            </w:r>
            <w:bookmarkStart w:id="0" w:name="name"/>
            <w:bookmarkEnd w:id="0"/>
            <w:r w:rsidR="00AA76B1">
              <w:rPr>
                <w:rFonts w:ascii="宋体" w:hAnsi="宋体" w:hint="eastAsia"/>
                <w:b/>
                <w:bCs/>
              </w:rPr>
              <w:t>示范病例</w:t>
            </w:r>
            <w:r w:rsidR="00AA76B1">
              <w:rPr>
                <w:rFonts w:ascii="宋体" w:hAnsi="宋体"/>
                <w:b/>
                <w:bCs/>
              </w:rPr>
              <w:t>A7</w:t>
            </w:r>
          </w:p>
          <w:p w:rsidR="008A6DBA" w:rsidRPr="00B67CFA" w:rsidRDefault="008A6DBA" w:rsidP="00702489">
            <w:pPr>
              <w:rPr>
                <w:rFonts w:ascii="宋体" w:hAnsi="宋体"/>
                <w:b/>
                <w:bCs/>
              </w:rPr>
            </w:pPr>
            <w:r w:rsidRPr="00B67CFA">
              <w:rPr>
                <w:rFonts w:ascii="宋体" w:hAnsi="宋体" w:hint="eastAsia"/>
                <w:b/>
                <w:bCs/>
              </w:rPr>
              <w:t xml:space="preserve">矫治步骤 ：  </w:t>
            </w:r>
            <w:bookmarkStart w:id="1" w:name="upper_jaw_steps"/>
            <w:bookmarkEnd w:id="1"/>
            <w:r w:rsidR="00AA76B1">
              <w:rPr>
                <w:rFonts w:ascii="宋体" w:hAnsi="宋体" w:hint="eastAsia"/>
                <w:b/>
                <w:bCs/>
              </w:rPr>
              <w:t>上颌</w:t>
            </w:r>
            <w:r w:rsidR="00AA76B1">
              <w:rPr>
                <w:rFonts w:ascii="宋体" w:hAnsi="宋体"/>
                <w:b/>
                <w:bCs/>
              </w:rPr>
              <w:t>:1-31</w:t>
            </w:r>
          </w:p>
        </w:tc>
        <w:tc>
          <w:tcPr>
            <w:tcW w:w="11198" w:type="dxa"/>
            <w:tcBorders>
              <w:top w:val="single" w:sz="8" w:space="0" w:color="0086CD"/>
              <w:bottom w:val="single" w:sz="6" w:space="0" w:color="0086CD"/>
            </w:tcBorders>
            <w:shd w:val="clear" w:color="auto" w:fill="4BACC6"/>
          </w:tcPr>
          <w:p w:rsidR="008A6DBA" w:rsidRPr="00B67CFA" w:rsidRDefault="008A6DBA" w:rsidP="00702489">
            <w:pPr>
              <w:rPr>
                <w:rFonts w:ascii="宋体" w:hAnsi="宋体"/>
                <w:b/>
                <w:bCs/>
              </w:rPr>
            </w:pPr>
            <w:r w:rsidRPr="00B67CFA">
              <w:rPr>
                <w:rFonts w:ascii="宋体" w:hAnsi="宋体" w:hint="eastAsia"/>
                <w:b/>
                <w:bCs/>
              </w:rPr>
              <w:t xml:space="preserve"> 设计日期：</w:t>
            </w:r>
            <w:bookmarkStart w:id="2" w:name="design_date"/>
            <w:bookmarkEnd w:id="2"/>
            <w:r w:rsidR="00AA76B1">
              <w:rPr>
                <w:rFonts w:ascii="宋体" w:hAnsi="宋体"/>
                <w:b/>
                <w:bCs/>
              </w:rPr>
              <w:t>2019年10月30日</w:t>
            </w:r>
          </w:p>
          <w:p w:rsidR="008A6DBA" w:rsidRPr="00B67CFA" w:rsidRDefault="00AA76B1" w:rsidP="00702489">
            <w:pPr>
              <w:rPr>
                <w:rFonts w:ascii="宋体" w:hAnsi="宋体"/>
                <w:b/>
                <w:bCs/>
              </w:rPr>
            </w:pPr>
            <w:bookmarkStart w:id="3" w:name="lower_jaw_steps"/>
            <w:bookmarkEnd w:id="3"/>
            <w:r>
              <w:rPr>
                <w:rFonts w:ascii="宋体" w:hAnsi="宋体" w:hint="eastAsia"/>
                <w:b/>
                <w:bCs/>
              </w:rPr>
              <w:t>下颌</w:t>
            </w:r>
            <w:r>
              <w:rPr>
                <w:rFonts w:ascii="宋体" w:hAnsi="宋体"/>
                <w:b/>
                <w:bCs/>
              </w:rPr>
              <w:t>:1-33</w:t>
            </w:r>
          </w:p>
        </w:tc>
      </w:tr>
      <w:tr w:rsidR="008A6DBA" w:rsidRPr="00B67CFA" w:rsidTr="00702489">
        <w:tc>
          <w:tcPr>
            <w:tcW w:w="1101" w:type="dxa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8A6DBA" w:rsidRPr="00B67CFA" w:rsidRDefault="008A6DBA" w:rsidP="00702489">
            <w:pPr>
              <w:rPr>
                <w:rFonts w:ascii="Den2Font." w:hAnsi="Den2Font."/>
                <w:b/>
                <w:bCs/>
              </w:rPr>
            </w:pP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8A6DBA" w:rsidRPr="00B67CFA" w:rsidRDefault="008A6DBA" w:rsidP="00702489">
            <w:pPr>
              <w:jc w:val="center"/>
              <w:rPr>
                <w:rFonts w:ascii="Den2Font." w:hAnsi="Den2Font."/>
                <w:b/>
              </w:rPr>
            </w:pPr>
            <w:r w:rsidRPr="00B67CFA">
              <w:rPr>
                <w:rFonts w:ascii="Den2Font." w:hAnsi="Den2Font." w:hint="eastAsia"/>
                <w:b/>
                <w:sz w:val="24"/>
              </w:rPr>
              <w:t>临床操作提醒</w:t>
            </w:r>
          </w:p>
        </w:tc>
      </w:tr>
      <w:tr w:rsidR="00AA76B1" w:rsidRPr="00B67CFA" w:rsidTr="009E3F95">
        <w:tc>
          <w:tcPr>
            <w:tcW w:w="1101" w:type="dxa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AA76B1" w:rsidRPr="000C550F" w:rsidRDefault="00AA76B1" w:rsidP="009E3F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步</w:t>
            </w: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AA76B1" w:rsidRDefault="00AA76B1" w:rsidP="009E3F95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从该步矫治器开始，</w:t>
            </w:r>
            <w:r>
              <w:rPr>
                <w:rFonts w:ascii="宋体" w:hAnsi="宋体"/>
                <w:b/>
              </w:rPr>
              <w:t>T1作为附件粘结模板，在&lt;13&gt;,&lt;16&gt;,&lt;17&gt;,&lt;23&gt;,&lt;25&gt;,&lt;27&gt;上粘结附件</w:t>
            </w:r>
          </w:p>
          <w:p w:rsidR="00AA76B1" w:rsidRDefault="00AA76B1" w:rsidP="009E3F95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从该步矫治器开始，</w:t>
            </w:r>
            <w:r>
              <w:rPr>
                <w:rFonts w:ascii="宋体" w:hAnsi="宋体"/>
                <w:b/>
              </w:rPr>
              <w:t>T1作为附件粘结模板，在&lt;33&gt;,&lt;35&gt;,&lt;37&gt;,&lt;43&gt;,&lt;47&gt;上粘结附件</w:t>
            </w:r>
          </w:p>
          <w:p w:rsidR="00AA76B1" w:rsidRPr="000C550F" w:rsidRDefault="00AA76B1" w:rsidP="009E3F95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请磨除</w:t>
            </w:r>
            <w:r>
              <w:rPr>
                <w:rFonts w:ascii="宋体" w:hAnsi="宋体"/>
                <w:b/>
              </w:rPr>
              <w:t>13、23、33、43、25、35、17、27、37、47附件。</w:t>
            </w:r>
          </w:p>
        </w:tc>
      </w:tr>
      <w:tr w:rsidR="00AA76B1" w:rsidRPr="00B67CFA" w:rsidTr="009E3F95">
        <w:tc>
          <w:tcPr>
            <w:tcW w:w="1101" w:type="dxa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AA76B1" w:rsidRPr="000C550F" w:rsidRDefault="00AA76B1" w:rsidP="009E3F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</w:t>
            </w:r>
            <w:r>
              <w:rPr>
                <w:rFonts w:hint="eastAsia"/>
                <w:b/>
                <w:bCs/>
              </w:rPr>
              <w:t>13</w:t>
            </w:r>
            <w:r>
              <w:rPr>
                <w:rFonts w:hint="eastAsia"/>
                <w:b/>
                <w:bCs/>
              </w:rPr>
              <w:t>步</w:t>
            </w: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AA76B1" w:rsidRDefault="00AA76B1" w:rsidP="009E3F95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从该步矫治器开始，</w:t>
            </w:r>
            <w:r>
              <w:rPr>
                <w:rFonts w:ascii="宋体" w:hAnsi="宋体"/>
                <w:b/>
              </w:rPr>
              <w:t>T13作为附件粘结模板，在&lt;36&gt;,&lt;46&gt;上粘结附件</w:t>
            </w:r>
          </w:p>
          <w:p w:rsidR="00AA76B1" w:rsidRPr="000C550F" w:rsidRDefault="00AA76B1" w:rsidP="009E3F95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从该步矫治器开始，在</w:t>
            </w:r>
            <w:r>
              <w:rPr>
                <w:rFonts w:ascii="宋体" w:hAnsi="宋体"/>
                <w:b/>
              </w:rPr>
              <w:t>&lt;36&gt;,&lt;46&gt;牙位咬合面设计了颌垫，请临床粘结，以打开咬合；随着反/锁合的解除，尽快逐次磨除颌垫。</w:t>
            </w:r>
          </w:p>
        </w:tc>
      </w:tr>
      <w:tr w:rsidR="008A6DBA" w:rsidRPr="00B67CFA" w:rsidTr="00702489">
        <w:tc>
          <w:tcPr>
            <w:tcW w:w="1101" w:type="dxa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8A6DBA" w:rsidRPr="000C550F" w:rsidRDefault="00AA76B1" w:rsidP="0070248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</w:t>
            </w:r>
            <w:r>
              <w:rPr>
                <w:rFonts w:hint="eastAsia"/>
                <w:b/>
                <w:bCs/>
              </w:rPr>
              <w:t>24</w:t>
            </w:r>
            <w:r>
              <w:rPr>
                <w:rFonts w:hint="eastAsia"/>
                <w:b/>
                <w:bCs/>
              </w:rPr>
              <w:t>步</w:t>
            </w: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8A6DBA" w:rsidRPr="000C550F" w:rsidRDefault="00AA76B1" w:rsidP="00DE719F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从该步矫治器开始，</w:t>
            </w:r>
            <w:r>
              <w:rPr>
                <w:rFonts w:ascii="宋体" w:hAnsi="宋体"/>
                <w:b/>
              </w:rPr>
              <w:t>&lt;11&gt;牙齿唇侧,&lt;12&gt;牙齿唇侧,&lt;21&gt;牙齿唇侧,&lt;22&gt;牙齿唇侧,&lt;31&gt;牙齿唇侧,&lt;32&gt;牙齿唇侧,&lt;41&gt;牙齿唇侧,&lt;42&gt;牙齿唇侧设计了转矩嵴，利于控制转矩，临床无需粘结。</w:t>
            </w:r>
          </w:p>
        </w:tc>
      </w:tr>
      <w:tr w:rsidR="008A6DBA" w:rsidRPr="00B67CFA" w:rsidTr="00702489">
        <w:trPr>
          <w:trHeight w:val="959"/>
        </w:trPr>
        <w:tc>
          <w:tcPr>
            <w:tcW w:w="1101" w:type="dxa"/>
            <w:tcBorders>
              <w:top w:val="single" w:sz="6" w:space="0" w:color="0086CD"/>
              <w:bottom w:val="single" w:sz="8" w:space="0" w:color="0086CD"/>
            </w:tcBorders>
            <w:shd w:val="clear" w:color="auto" w:fill="FFFFFF"/>
          </w:tcPr>
          <w:p w:rsidR="008A6DBA" w:rsidRPr="00B67CFA" w:rsidRDefault="008A6DBA" w:rsidP="00702489">
            <w:pPr>
              <w:rPr>
                <w:b/>
                <w:bCs/>
              </w:rPr>
            </w:pPr>
            <w:r w:rsidRPr="00B67CFA">
              <w:rPr>
                <w:rFonts w:hint="eastAsia"/>
                <w:b/>
                <w:bCs/>
              </w:rPr>
              <w:t>其他临床操作说明</w:t>
            </w: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8" w:space="0" w:color="0086CD"/>
            </w:tcBorders>
            <w:shd w:val="clear" w:color="auto" w:fill="FFFFFF"/>
          </w:tcPr>
          <w:p w:rsidR="008A6DBA" w:rsidRDefault="008A6DBA" w:rsidP="00DE719F">
            <w:pPr>
              <w:jc w:val="left"/>
              <w:rPr>
                <w:rFonts w:hint="eastAsia"/>
                <w:b/>
                <w:bCs/>
              </w:rPr>
            </w:pPr>
            <w:bookmarkStart w:id="4" w:name="clinic_notes"/>
            <w:bookmarkEnd w:id="4"/>
          </w:p>
          <w:p w:rsidR="004636D3" w:rsidRPr="000C550F" w:rsidRDefault="004636D3" w:rsidP="00DE719F">
            <w:pPr>
              <w:jc w:val="left"/>
              <w:rPr>
                <w:b/>
                <w:bCs/>
              </w:rPr>
            </w:pPr>
          </w:p>
          <w:p w:rsidR="00691954" w:rsidRPr="007232A1" w:rsidRDefault="008A6DBA" w:rsidP="00702489">
            <w:pPr>
              <w:rPr>
                <w:rFonts w:ascii="宋体" w:hAnsi="宋体" w:hint="eastAsia"/>
                <w:bCs/>
              </w:rPr>
            </w:pPr>
            <w:r w:rsidRPr="00B67CFA">
              <w:rPr>
                <w:rFonts w:ascii="宋体" w:hAnsi="宋体" w:hint="eastAsia"/>
                <w:bCs/>
              </w:rPr>
              <w:t>*矫治中请临床检查上下颌是否存在咬合干扰，必要时需调合，避免早接触。</w:t>
            </w:r>
            <w:bookmarkStart w:id="5" w:name="append_content"/>
            <w:bookmarkEnd w:id="5"/>
          </w:p>
        </w:tc>
      </w:tr>
    </w:tbl>
    <w:p w:rsidR="00702489" w:rsidRDefault="008A6DBA" w:rsidP="00FE04C5">
      <w:pPr>
        <w:jc w:val="left"/>
        <w:rPr>
          <w:rFonts w:ascii="宋体" w:hAnsi="宋体" w:hint="eastAsia"/>
          <w:bCs/>
        </w:rPr>
      </w:pPr>
      <w:r w:rsidRPr="008B1825">
        <w:rPr>
          <w:rFonts w:ascii="宋体" w:hAnsi="宋体" w:hint="eastAsia"/>
          <w:bCs/>
        </w:rPr>
        <w:t>本说明牙位按FDI牙位记录法描述</w:t>
      </w:r>
    </w:p>
    <w:p w:rsidR="00702489" w:rsidRDefault="000946FA" w:rsidP="00FE04C5">
      <w:pPr>
        <w:jc w:val="left"/>
        <w:rPr>
          <w:rFonts w:ascii="宋体" w:hAnsi="宋体" w:hint="eastAsia"/>
          <w:bCs/>
        </w:rPr>
      </w:pPr>
      <w:r>
        <w:rPr>
          <w:sz w:val="24"/>
        </w:rPr>
        <w:br w:type="page"/>
      </w:r>
    </w:p>
    <w:p w:rsidR="00702489" w:rsidRDefault="00702489" w:rsidP="00FE04C5">
      <w:pPr>
        <w:jc w:val="left"/>
        <w:rPr>
          <w:sz w:val="24"/>
        </w:rPr>
        <w:sectPr w:rsidR="00702489" w:rsidSect="00702489">
          <w:headerReference w:type="even" r:id="rId8"/>
          <w:headerReference w:type="default" r:id="rId9"/>
          <w:footerReference w:type="even" r:id="rId10"/>
          <w:headerReference w:type="first" r:id="rId11"/>
          <w:pgSz w:w="16838" w:h="11906" w:orient="landscape"/>
          <w:pgMar w:top="397" w:right="720" w:bottom="397" w:left="720" w:header="851" w:footer="397" w:gutter="0"/>
          <w:pgNumType w:start="1"/>
          <w:cols w:space="425"/>
          <w:titlePg/>
          <w:docGrid w:type="lines" w:linePitch="312"/>
        </w:sectPr>
      </w:pPr>
    </w:p>
    <w:p w:rsidR="00FE04C5" w:rsidRDefault="00594E0D" w:rsidP="00FE04C5">
      <w:pPr>
        <w:jc w:val="left"/>
        <w:rPr>
          <w:sz w:val="24"/>
        </w:rPr>
      </w:pPr>
      <w:r>
        <w:rPr>
          <w:rFonts w:hint="eastAsia"/>
          <w:sz w:val="24"/>
          <w:u w:val="single"/>
        </w:rPr>
        <w:lastRenderedPageBreak/>
        <w:t>粘结</w:t>
      </w:r>
      <w:r w:rsidR="00FE04C5" w:rsidRPr="00B5716F">
        <w:rPr>
          <w:rFonts w:hint="eastAsia"/>
          <w:sz w:val="24"/>
          <w:u w:val="single"/>
        </w:rPr>
        <w:t>附件</w:t>
      </w:r>
      <w:r w:rsidR="00FE04C5" w:rsidRPr="00B5716F">
        <w:rPr>
          <w:rFonts w:hint="eastAsia"/>
          <w:sz w:val="24"/>
        </w:rPr>
        <w:t xml:space="preserve">                                                        </w:t>
      </w:r>
    </w:p>
    <w:tbl>
      <w:tblPr>
        <w:tblW w:w="80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81"/>
      </w:tblGrid>
      <w:tr w:rsidR="00FE04C5" w:rsidRPr="00134888" w:rsidTr="00D74B40">
        <w:trPr>
          <w:trHeight w:val="9171"/>
        </w:trPr>
        <w:tc>
          <w:tcPr>
            <w:tcW w:w="8081" w:type="dxa"/>
          </w:tcPr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type id="_x0000_t51" coordsize="21600,21600" o:spt="51" adj="-10080,24300,-3600,4050,-1800,4050" path="m@0@1l@2@3@4@5nfem@4,l@4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accentbar="t"/>
                </v:shapetype>
                <v:shape id="_x0000_s1340" type="#_x0000_t51" style="position:absolute;margin-left:288.6pt;margin-top:380.95pt;width:104.9pt;height:21.25pt;z-index:251628544" adj="-13415,8284,-7680,9148,-1235,9148,-10584,63123" strokecolor="red" strokeweight="1.25pt">
                  <v:textbox style="mso-next-textbox:#_x0000_s1340">
                    <w:txbxContent>
                      <w:p w:rsidR="00FE04C5" w:rsidRDefault="00AA76B1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</v:shape>
              </w:pict>
            </w: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21" type="#_x0000_t51" style="position:absolute;margin-left:-3pt;margin-top:161.3pt;width:104.9pt;height:21.25pt;z-index:251631616;mso-position-horizontal-relative:margin" adj="24133,-12909,24133,9148,22835,9148,3727,63123" strokecolor="red" strokeweight="1.25pt">
                  <v:textbox style="mso-next-textbox:#_x0000_s1321">
                    <w:txbxContent>
                      <w:p w:rsidR="00FE04C5" w:rsidRDefault="00AA76B1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/>
                  <w10:wrap anchorx="margin"/>
                </v:shape>
              </w:pict>
            </w: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29" type="#_x0000_t51" style="position:absolute;margin-left:-3pt;margin-top:275.6pt;width:104.9pt;height:21.25pt;z-index:251635712;mso-position-horizontal-relative:margin" adj="25667,38168,25018,9148,22835,9148,-3820,63123" strokecolor="red" strokeweight="1.25pt">
                  <v:textbox style="mso-next-textbox:#_x0000_s1329">
                    <w:txbxContent>
                      <w:p w:rsidR="00FE04C5" w:rsidRPr="00860EA3" w:rsidRDefault="00AA76B1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6" w:name="T47"/>
                        <w:bookmarkEnd w:id="6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 minusy="t"/>
                  <w10:wrap anchorx="margin"/>
                </v:shape>
              </w:pict>
            </w: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28" type="#_x0000_t51" style="position:absolute;margin-left:-3pt;margin-top:302.6pt;width:104.9pt;height:21.25pt;z-index:251636736;mso-position-horizontal-relative:margin" adj="27716,39439,25471,9148,22835,9148,-3820,63123" strokecolor="#0070c0" strokeweight="1.25pt">
                  <v:textbox style="mso-next-textbox:#_x0000_s1328">
                    <w:txbxContent>
                      <w:p w:rsidR="00FE04C5" w:rsidRPr="00860EA3" w:rsidRDefault="00AA76B1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7" w:name="T46"/>
                        <w:bookmarkEnd w:id="7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13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 minusy="t"/>
                  <w10:wrap anchorx="margin"/>
                </v:shape>
              </w:pict>
            </w: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25" type="#_x0000_t51" style="position:absolute;margin-left:-3pt;margin-top:380.6pt;width:104.9pt;height:21.25pt;z-index:251639808;mso-position-horizontal-relative:margin" adj="33193,9047,27788,9148,22835,9148,-3820,63123" strokecolor="red" strokeweight="1.25pt">
                  <v:textbox style="mso-next-textbox:#_x0000_s1325">
                    <w:txbxContent>
                      <w:p w:rsidR="00FE04C5" w:rsidRPr="00860EA3" w:rsidRDefault="00AA76B1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8" w:name="T43"/>
                        <w:bookmarkEnd w:id="8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/>
                  <w10:wrap anchorx="margin"/>
                </v:shape>
              </w:pict>
            </w: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17" type="#_x0000_t51" style="position:absolute;margin-left:-3.05pt;margin-top:55.1pt;width:104.9pt;height:21.25pt;z-index:251642880;mso-position-horizontal-relative:margin" adj="29775,18551,28282,9148,22835,9148,3727,63123" strokecolor="red" strokeweight="1.25pt">
                  <v:textbox style="mso-next-textbox:#_x0000_s1317">
                    <w:txbxContent>
                      <w:p w:rsidR="00FE04C5" w:rsidRDefault="00AA76B1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 minusy="t"/>
                  <w10:wrap anchorx="margin"/>
                </v:shape>
              </w:pict>
            </w: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20" type="#_x0000_t51" style="position:absolute;margin-left:-3.05pt;margin-top:134.3pt;width:104.9pt;height:21.25pt;z-index:251644928;mso-position-horizontal-relative:margin" adj="26182,-12503,24606,9148,22835,9148,3727,63123" strokecolor="red" strokeweight="1.25pt">
                  <v:textbox style="mso-next-textbox:#_x0000_s1320">
                    <w:txbxContent>
                      <w:p w:rsidR="00FE04C5" w:rsidRDefault="00AA76B1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/>
                  <w10:wrap anchorx="margin"/>
                </v:shape>
              </w:pict>
            </w:r>
            <w:r w:rsidR="00FE04C5">
              <w:rPr>
                <w:rFonts w:hint="eastAsia"/>
                <w:sz w:val="24"/>
              </w:rPr>
              <w:t xml:space="preserve">     </w:t>
            </w:r>
            <w:bookmarkStart w:id="9" w:name="pic_up_fj"/>
            <w:bookmarkEnd w:id="9"/>
            <w:r w:rsidR="00AA76B1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78" type="#_x0000_t75" style="position:absolute;margin-left:5.3pt;margin-top:18.65pt;width:373.5pt;height:195pt;z-index:-251621376;mso-position-horizontal:absolute;mso-position-horizontal-relative:page;mso-position-vertical:absolute;mso-position-vertical-relative:page">
                  <v:imagedata r:id="rId12" o:title="upper_attach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32" type="#_x0000_t51" style="position:absolute;margin-left:288.2pt;margin-top:6.1pt;width:104.9pt;height:21.25pt;z-index:251648000" adj="-11212,21702,-6991,9148,-1235,9148,-21641,63123" strokecolor="red" strokeweight="1.25pt">
                  <v:textbox style="mso-next-textbox:#_x0000_s1332">
                    <w:txbxContent>
                      <w:p w:rsidR="00FE04C5" w:rsidRPr="00860EA3" w:rsidRDefault="00AA76B1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0" w:name="T23"/>
                        <w:bookmarkEnd w:id="10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y="t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34" type="#_x0000_t51" style="position:absolute;margin-left:288.2pt;margin-top:12.8pt;width:104.9pt;height:21.25pt;z-index:251650048" adj="-9503,-9555,-5735,9148,-1235,9148,-21641,63123" strokecolor="red" strokeweight="1.25pt">
                  <v:textbox style="mso-next-textbox:#_x0000_s1334">
                    <w:txbxContent>
                      <w:p w:rsidR="00FE04C5" w:rsidRPr="00860EA3" w:rsidRDefault="00AA76B1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1" w:name="T25"/>
                        <w:bookmarkEnd w:id="11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36" type="#_x0000_t51" style="position:absolute;margin-left:288.2pt;margin-top:3.15pt;width:104.9pt;height:21.25pt;z-index:251652096" adj="-6424,-10622,-4355,9148,-1235,9148,-10573,63123" strokecolor="red" strokeweight="1.25pt">
                  <v:textbox style="mso-next-textbox:#_x0000_s1336">
                    <w:txbxContent>
                      <w:p w:rsidR="00FE04C5" w:rsidRPr="00860EA3" w:rsidRDefault="00AA76B1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2" w:name="T27"/>
                        <w:bookmarkEnd w:id="12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bookmarkStart w:id="13" w:name="pic_down_fj"/>
            <w:bookmarkEnd w:id="13"/>
            <w:r w:rsidR="00AA76B1">
              <w:rPr>
                <w:noProof/>
              </w:rPr>
              <w:pict>
                <v:shape id="_x0000_s1376" type="#_x0000_t75" style="position:absolute;margin-left:5.3pt;margin-top:252.65pt;width:373.5pt;height:195pt;z-index:-251625472;mso-position-horizontal:absolute;mso-position-horizontal-relative:page;mso-position-vertical:absolute;mso-position-vertical-relative:page">
                  <v:imagedata r:id="rId13" o:title="lower_attach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44" type="#_x0000_t51" style="position:absolute;margin-left:287.8pt;margin-top:12.1pt;width:104.9pt;height:21.25pt;z-index:251655168" adj="-7794,35881,-4056,9148,-1235,9148,-10584,63123" strokecolor="red" strokeweight="1.25pt">
                  <v:textbox style="mso-next-textbox:#_x0000_s1344">
                    <w:txbxContent>
                      <w:p w:rsidR="00FE04C5" w:rsidRDefault="00AA76B1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y="t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43" type="#_x0000_t51" style="position:absolute;margin-left:288.55pt;margin-top:7.9pt;width:104.9pt;height:21.25pt;z-index:251656192" adj="-9657,37965,-5148,9148,-1235,9148,-10584,63123" strokecolor="#0070c0" strokeweight="1.25pt">
                  <v:textbox style="mso-next-textbox:#_x0000_s1343">
                    <w:txbxContent>
                      <w:p w:rsidR="00FE04C5" w:rsidRDefault="00AA76B1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13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y="t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42" type="#_x0000_t51" style="position:absolute;margin-left:288.55pt;margin-top:2.2pt;width:104.9pt;height:21.25pt;z-index:251657216" adj="-11027,38219,-5910,9148,-1235,9148,-10584,63123" strokecolor="red" strokeweight="1.25pt">
                  <v:textbox style="mso-next-textbox:#_x0000_s1342">
                    <w:txbxContent>
                      <w:p w:rsidR="00FE04C5" w:rsidRDefault="00AA76B1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y="t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</w:tc>
      </w:tr>
    </w:tbl>
    <w:p w:rsidR="00FE04C5" w:rsidRDefault="00FE04C5" w:rsidP="00FE04C5">
      <w:pPr>
        <w:jc w:val="left"/>
        <w:rPr>
          <w:sz w:val="24"/>
        </w:rPr>
      </w:pPr>
    </w:p>
    <w:p w:rsidR="00FE04C5" w:rsidRPr="00B5716F" w:rsidRDefault="00FE04C5" w:rsidP="00FE04C5">
      <w:pPr>
        <w:jc w:val="left"/>
        <w:rPr>
          <w:rFonts w:ascii="宋体" w:hAnsi="宋体"/>
        </w:rPr>
      </w:pPr>
      <w:r w:rsidRPr="00B5716F">
        <w:rPr>
          <w:rFonts w:hint="eastAsia"/>
          <w:sz w:val="24"/>
          <w:u w:val="single"/>
        </w:rPr>
        <w:lastRenderedPageBreak/>
        <w:t>邻面去釉</w:t>
      </w:r>
      <w:r w:rsidRPr="00B5716F">
        <w:rPr>
          <w:rFonts w:hint="eastAsia"/>
          <w:sz w:val="24"/>
        </w:rPr>
        <w:t xml:space="preserve">   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46"/>
      </w:tblGrid>
      <w:tr w:rsidR="00FE04C5" w:rsidRPr="00134888" w:rsidTr="00D74B40">
        <w:trPr>
          <w:trHeight w:val="9194"/>
        </w:trPr>
        <w:tc>
          <w:tcPr>
            <w:tcW w:w="8046" w:type="dxa"/>
          </w:tcPr>
          <w:p w:rsidR="00FE04C5" w:rsidRPr="00410692" w:rsidRDefault="00FE04C5" w:rsidP="00D74B40">
            <w:pPr>
              <w:rPr>
                <w:rFonts w:ascii="Den1Font." w:hAnsi="Den1Font."/>
                <w:color w:val="002060"/>
                <w:sz w:val="24"/>
              </w:rPr>
            </w:pPr>
            <w:r w:rsidRPr="00410692">
              <w:rPr>
                <w:rFonts w:ascii="Den1Font." w:hAnsi="Den1Font." w:hint="eastAsia"/>
                <w:color w:val="002060"/>
                <w:sz w:val="24"/>
              </w:rPr>
              <w:t xml:space="preserve">   </w:t>
            </w:r>
            <w:r>
              <w:rPr>
                <w:rFonts w:ascii="Den1Font." w:hAnsi="Den1Font." w:hint="eastAsia"/>
                <w:color w:val="002060"/>
                <w:sz w:val="24"/>
              </w:rPr>
              <w:t xml:space="preserve"> </w:t>
            </w:r>
            <w:bookmarkStart w:id="14" w:name="pic_up_qy"/>
            <w:bookmarkEnd w:id="14"/>
            <w:r w:rsidR="00AA76B1">
              <w:rPr>
                <w:noProof/>
              </w:rPr>
              <w:pict>
                <v:shape id="_x0000_s1379" type="#_x0000_t75" style="position:absolute;left:0;text-align:left;margin-left:4.85pt;margin-top:18.65pt;width:373.5pt;height:195pt;z-index:-251619328;mso-position-horizontal:absolute;mso-position-horizontal-relative:page;mso-position-vertical:absolute;mso-position-vertical-relative:page">
                  <v:imagedata r:id="rId14" o:title="upper_ipr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7F54BF" w:rsidRDefault="00FE04C5" w:rsidP="00D74B40">
            <w:pPr>
              <w:rPr>
                <w:rFonts w:ascii="Den1Font." w:hAnsi="Den1Font."/>
                <w:color w:val="002060"/>
                <w:sz w:val="24"/>
              </w:rPr>
            </w:pPr>
            <w:r w:rsidRPr="007F54BF">
              <w:rPr>
                <w:rFonts w:ascii="Den1Font." w:hAnsi="Den1Font." w:hint="eastAsia"/>
                <w:color w:val="002060"/>
                <w:sz w:val="24"/>
              </w:rPr>
              <w:t xml:space="preserve">   </w:t>
            </w:r>
            <w:r>
              <w:rPr>
                <w:rFonts w:ascii="Den1Font." w:hAnsi="Den1Font." w:hint="eastAsia"/>
                <w:color w:val="002060"/>
                <w:sz w:val="24"/>
              </w:rPr>
              <w:t xml:space="preserve"> </w:t>
            </w:r>
            <w:bookmarkStart w:id="15" w:name="pic_down_qy"/>
            <w:bookmarkEnd w:id="15"/>
            <w:r w:rsidR="00AA76B1">
              <w:rPr>
                <w:noProof/>
              </w:rPr>
              <w:pict>
                <v:shape id="_x0000_s1377" type="#_x0000_t75" style="position:absolute;left:0;text-align:left;margin-left:4.85pt;margin-top:252.65pt;width:373.5pt;height:195pt;z-index:-251623424;mso-position-horizontal:absolute;mso-position-horizontal-relative:page;mso-position-vertical:absolute;mso-position-vertical-relative:page">
                  <v:imagedata r:id="rId15" o:title="lower_ipr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</w:tc>
      </w:tr>
    </w:tbl>
    <w:p w:rsidR="00D3391D" w:rsidRPr="00FE04C5" w:rsidRDefault="00D3391D" w:rsidP="00D3391D">
      <w:pPr>
        <w:jc w:val="left"/>
        <w:rPr>
          <w:rFonts w:hint="eastAsia"/>
          <w:sz w:val="24"/>
        </w:rPr>
      </w:pPr>
    </w:p>
    <w:sectPr w:rsidR="00D3391D" w:rsidRPr="00FE04C5" w:rsidSect="00D3391D">
      <w:type w:val="continuous"/>
      <w:pgSz w:w="16838" w:h="11906" w:orient="landscape"/>
      <w:pgMar w:top="397" w:right="720" w:bottom="397" w:left="720" w:header="851" w:footer="397" w:gutter="0"/>
      <w:pgNumType w:start="1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3EF" w:rsidRDefault="00FA63EF" w:rsidP="002B08CA">
      <w:r>
        <w:separator/>
      </w:r>
    </w:p>
  </w:endnote>
  <w:endnote w:type="continuationSeparator" w:id="1">
    <w:p w:rsidR="00FA63EF" w:rsidRDefault="00FA63EF" w:rsidP="002B0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2Font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1Font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Pr="00C90CEE" w:rsidRDefault="009C78AD" w:rsidP="00C90CEE">
    <w:pPr>
      <w:pStyle w:val="a5"/>
      <w:ind w:left="270" w:hangingChars="150" w:hanging="27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3EF" w:rsidRDefault="00FA63EF" w:rsidP="002B08CA">
      <w:r>
        <w:separator/>
      </w:r>
    </w:p>
  </w:footnote>
  <w:footnote w:type="continuationSeparator" w:id="1">
    <w:p w:rsidR="00FA63EF" w:rsidRDefault="00FA63EF" w:rsidP="002B08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C2E" w:rsidRDefault="00641243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alt="公司logo" style="position:absolute;left:0;text-align:left;margin-left:-13.35pt;margin-top:-35.7pt;width:156.75pt;height:42pt;z-index:251657728;visibility:visible">
          <v:imagedata r:id="rId1" o:title="公司logo"/>
          <w10:wrap type="squar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91D" w:rsidRDefault="00D3391D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alt="公司logo" style="position:absolute;left:0;text-align:left;margin-left:-14.05pt;margin-top:-35.3pt;width:156.75pt;height:42pt;z-index:251658752;visibility:visible">
          <v:imagedata r:id="rId1" o:title="公司logo"/>
          <w10:wrap type="squar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148" w:rsidRPr="00CB28D5" w:rsidRDefault="007E5912" w:rsidP="00EC0449">
    <w:pPr>
      <w:tabs>
        <w:tab w:val="left" w:pos="1005"/>
      </w:tabs>
      <w:ind w:leftChars="200" w:left="420" w:rightChars="267" w:right="561"/>
      <w:jc w:val="right"/>
      <w:rPr>
        <w:rFonts w:ascii="黑体" w:eastAsia="黑体" w:hAnsi="黑体"/>
        <w:sz w:val="15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s2053" type="#_x0000_t75" alt="公司logo" style="position:absolute;left:0;text-align:left;margin-left:-14.1pt;margin-top:-37.95pt;width:156.75pt;height:42pt;z-index:251656704;visibility:visible">
          <v:imagedata r:id="rId1" o:title="公司logo"/>
          <w10:wrap type="square"/>
        </v:shape>
      </w:pict>
    </w:r>
    <w:r w:rsidR="00CB28D5">
      <w:rPr>
        <w:rFonts w:ascii="黑体" w:eastAsia="黑体" w:hAnsi="黑体" w:hint="eastAsia"/>
        <w:sz w:val="28"/>
      </w:rPr>
      <w:t xml:space="preserve">                                         </w:t>
    </w:r>
    <w:r w:rsidR="00CB28D5" w:rsidRPr="00CB28D5">
      <w:rPr>
        <w:rFonts w:ascii="黑体" w:eastAsia="黑体" w:hAnsi="黑体" w:hint="eastAsia"/>
        <w:sz w:val="20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26452"/>
    <w:multiLevelType w:val="multilevel"/>
    <w:tmpl w:val="ED2EC21A"/>
    <w:lvl w:ilvl="0">
      <w:start w:val="1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21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971469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AF5190"/>
    <w:multiLevelType w:val="multilevel"/>
    <w:tmpl w:val="7940E71C"/>
    <w:lvl w:ilvl="0">
      <w:start w:val="3"/>
      <w:numFmt w:val="decimal"/>
      <w:lvlText w:val="%1"/>
      <w:lvlJc w:val="left"/>
      <w:pPr>
        <w:ind w:left="827" w:hanging="827"/>
      </w:pPr>
      <w:rPr>
        <w:rFonts w:hint="default"/>
      </w:rPr>
    </w:lvl>
    <w:lvl w:ilvl="1">
      <w:start w:val="23"/>
      <w:numFmt w:val="decimal"/>
      <w:lvlText w:val="%1、%2"/>
      <w:lvlJc w:val="left"/>
      <w:pPr>
        <w:ind w:left="827" w:hanging="827"/>
      </w:pPr>
      <w:rPr>
        <w:rFonts w:hint="default"/>
      </w:rPr>
    </w:lvl>
    <w:lvl w:ilvl="2">
      <w:start w:val="24"/>
      <w:numFmt w:val="decimal"/>
      <w:lvlText w:val="%1、%2-%3"/>
      <w:lvlJc w:val="left"/>
      <w:pPr>
        <w:ind w:left="827" w:hanging="827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8BD3411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655D16"/>
    <w:multiLevelType w:val="multilevel"/>
    <w:tmpl w:val="D13697E0"/>
    <w:lvl w:ilvl="0">
      <w:start w:val="2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12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4FB6104"/>
    <w:multiLevelType w:val="hybridMultilevel"/>
    <w:tmpl w:val="30965F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641A86"/>
    <w:multiLevelType w:val="hybridMultilevel"/>
    <w:tmpl w:val="F4863CC8"/>
    <w:lvl w:ilvl="0" w:tplc="371CB3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5781C31"/>
    <w:multiLevelType w:val="hybridMultilevel"/>
    <w:tmpl w:val="543E2A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DB0D48"/>
    <w:multiLevelType w:val="hybridMultilevel"/>
    <w:tmpl w:val="85D0E8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E1F60DD"/>
    <w:multiLevelType w:val="hybridMultilevel"/>
    <w:tmpl w:val="B644C320"/>
    <w:lvl w:ilvl="0" w:tplc="371CB352">
      <w:start w:val="1"/>
      <w:numFmt w:val="decimal"/>
      <w:lvlText w:val="%1、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904C83"/>
    <w:multiLevelType w:val="hybridMultilevel"/>
    <w:tmpl w:val="01821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070270"/>
    <w:multiLevelType w:val="hybridMultilevel"/>
    <w:tmpl w:val="A0C89B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FC7087"/>
    <w:multiLevelType w:val="hybridMultilevel"/>
    <w:tmpl w:val="77ACA1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BD5743"/>
    <w:multiLevelType w:val="hybridMultilevel"/>
    <w:tmpl w:val="08EE0C90"/>
    <w:lvl w:ilvl="0" w:tplc="8952B346">
      <w:numFmt w:val="bullet"/>
      <w:lvlText w:val="□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C0C4A8F"/>
    <w:multiLevelType w:val="hybridMultilevel"/>
    <w:tmpl w:val="120CA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CC7179"/>
    <w:multiLevelType w:val="hybridMultilevel"/>
    <w:tmpl w:val="032E6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52513D"/>
    <w:multiLevelType w:val="hybridMultilevel"/>
    <w:tmpl w:val="CC30DEC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C33C76"/>
    <w:multiLevelType w:val="hybridMultilevel"/>
    <w:tmpl w:val="77428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C16A39"/>
    <w:multiLevelType w:val="hybridMultilevel"/>
    <w:tmpl w:val="BB621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13"/>
  </w:num>
  <w:num w:numId="10">
    <w:abstractNumId w:val="17"/>
  </w:num>
  <w:num w:numId="11">
    <w:abstractNumId w:val="18"/>
  </w:num>
  <w:num w:numId="12">
    <w:abstractNumId w:val="16"/>
  </w:num>
  <w:num w:numId="13">
    <w:abstractNumId w:val="10"/>
  </w:num>
  <w:num w:numId="14">
    <w:abstractNumId w:val="14"/>
  </w:num>
  <w:num w:numId="15">
    <w:abstractNumId w:val="11"/>
  </w:num>
  <w:num w:numId="16">
    <w:abstractNumId w:val="12"/>
  </w:num>
  <w:num w:numId="17">
    <w:abstractNumId w:val="1"/>
  </w:num>
  <w:num w:numId="18">
    <w:abstractNumId w:val="3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2DCD"/>
    <w:rsid w:val="00000C99"/>
    <w:rsid w:val="00000F37"/>
    <w:rsid w:val="00001E27"/>
    <w:rsid w:val="0000342E"/>
    <w:rsid w:val="000218CA"/>
    <w:rsid w:val="00022CB5"/>
    <w:rsid w:val="0002465B"/>
    <w:rsid w:val="00024CE9"/>
    <w:rsid w:val="0002518D"/>
    <w:rsid w:val="00030BCE"/>
    <w:rsid w:val="00032572"/>
    <w:rsid w:val="000350F8"/>
    <w:rsid w:val="000471D8"/>
    <w:rsid w:val="00047B10"/>
    <w:rsid w:val="00057E3F"/>
    <w:rsid w:val="00063F79"/>
    <w:rsid w:val="00065F99"/>
    <w:rsid w:val="00073CC6"/>
    <w:rsid w:val="0007556C"/>
    <w:rsid w:val="00075FFB"/>
    <w:rsid w:val="000763AC"/>
    <w:rsid w:val="000767EC"/>
    <w:rsid w:val="00081817"/>
    <w:rsid w:val="00082691"/>
    <w:rsid w:val="00092FCE"/>
    <w:rsid w:val="00093F04"/>
    <w:rsid w:val="000946FA"/>
    <w:rsid w:val="000A0C67"/>
    <w:rsid w:val="000B1E48"/>
    <w:rsid w:val="000B77CA"/>
    <w:rsid w:val="000C0D26"/>
    <w:rsid w:val="000C2828"/>
    <w:rsid w:val="000C550F"/>
    <w:rsid w:val="000D0196"/>
    <w:rsid w:val="000D5F2F"/>
    <w:rsid w:val="000E0909"/>
    <w:rsid w:val="000E4AA7"/>
    <w:rsid w:val="000E4D05"/>
    <w:rsid w:val="000F1535"/>
    <w:rsid w:val="0010327B"/>
    <w:rsid w:val="00104688"/>
    <w:rsid w:val="00104CC8"/>
    <w:rsid w:val="00107948"/>
    <w:rsid w:val="00111423"/>
    <w:rsid w:val="00115A9D"/>
    <w:rsid w:val="00116A67"/>
    <w:rsid w:val="001215C4"/>
    <w:rsid w:val="0012193A"/>
    <w:rsid w:val="001234A3"/>
    <w:rsid w:val="0013077E"/>
    <w:rsid w:val="00130A6B"/>
    <w:rsid w:val="00134888"/>
    <w:rsid w:val="00144B89"/>
    <w:rsid w:val="00151F18"/>
    <w:rsid w:val="00154C31"/>
    <w:rsid w:val="00155046"/>
    <w:rsid w:val="001550C0"/>
    <w:rsid w:val="00156AED"/>
    <w:rsid w:val="00157D47"/>
    <w:rsid w:val="0016606B"/>
    <w:rsid w:val="00167B6E"/>
    <w:rsid w:val="00170E61"/>
    <w:rsid w:val="00171406"/>
    <w:rsid w:val="001758EC"/>
    <w:rsid w:val="00182762"/>
    <w:rsid w:val="001832CD"/>
    <w:rsid w:val="00184220"/>
    <w:rsid w:val="00194DD0"/>
    <w:rsid w:val="001A2DCD"/>
    <w:rsid w:val="001A3A3F"/>
    <w:rsid w:val="001A5EC6"/>
    <w:rsid w:val="001B4A36"/>
    <w:rsid w:val="001C02CF"/>
    <w:rsid w:val="001C14AF"/>
    <w:rsid w:val="001C2482"/>
    <w:rsid w:val="001C4E78"/>
    <w:rsid w:val="001C4F6F"/>
    <w:rsid w:val="001D2EDA"/>
    <w:rsid w:val="001D381F"/>
    <w:rsid w:val="001D4602"/>
    <w:rsid w:val="001D6008"/>
    <w:rsid w:val="001E1B0A"/>
    <w:rsid w:val="001E68DD"/>
    <w:rsid w:val="002014A9"/>
    <w:rsid w:val="00201AB2"/>
    <w:rsid w:val="00201BCE"/>
    <w:rsid w:val="00204F6B"/>
    <w:rsid w:val="00212283"/>
    <w:rsid w:val="002127DD"/>
    <w:rsid w:val="00213448"/>
    <w:rsid w:val="0021521E"/>
    <w:rsid w:val="0021697B"/>
    <w:rsid w:val="0022047D"/>
    <w:rsid w:val="002211E9"/>
    <w:rsid w:val="00221551"/>
    <w:rsid w:val="002225B4"/>
    <w:rsid w:val="00222824"/>
    <w:rsid w:val="0022394B"/>
    <w:rsid w:val="00223E68"/>
    <w:rsid w:val="00226228"/>
    <w:rsid w:val="00231ADE"/>
    <w:rsid w:val="00233C86"/>
    <w:rsid w:val="002353E2"/>
    <w:rsid w:val="00236173"/>
    <w:rsid w:val="00236BF1"/>
    <w:rsid w:val="00236FB9"/>
    <w:rsid w:val="00240977"/>
    <w:rsid w:val="00246F86"/>
    <w:rsid w:val="0025427E"/>
    <w:rsid w:val="002559B2"/>
    <w:rsid w:val="002640CD"/>
    <w:rsid w:val="002655C1"/>
    <w:rsid w:val="002761BE"/>
    <w:rsid w:val="00277805"/>
    <w:rsid w:val="00282F4E"/>
    <w:rsid w:val="00283BDB"/>
    <w:rsid w:val="00283C6C"/>
    <w:rsid w:val="00290EB7"/>
    <w:rsid w:val="00295953"/>
    <w:rsid w:val="00296A0D"/>
    <w:rsid w:val="002A0354"/>
    <w:rsid w:val="002A277D"/>
    <w:rsid w:val="002A5EB6"/>
    <w:rsid w:val="002A7596"/>
    <w:rsid w:val="002B08CA"/>
    <w:rsid w:val="002B2263"/>
    <w:rsid w:val="002B2AB7"/>
    <w:rsid w:val="002B2DAE"/>
    <w:rsid w:val="002B596F"/>
    <w:rsid w:val="002B64A8"/>
    <w:rsid w:val="002C3EEF"/>
    <w:rsid w:val="002C4800"/>
    <w:rsid w:val="002C4C57"/>
    <w:rsid w:val="002C518A"/>
    <w:rsid w:val="002C5B63"/>
    <w:rsid w:val="002C7108"/>
    <w:rsid w:val="002D29F0"/>
    <w:rsid w:val="002D5C4F"/>
    <w:rsid w:val="002E03D1"/>
    <w:rsid w:val="002E170B"/>
    <w:rsid w:val="002E33CC"/>
    <w:rsid w:val="002E52D2"/>
    <w:rsid w:val="002F0506"/>
    <w:rsid w:val="002F6D9D"/>
    <w:rsid w:val="003057C3"/>
    <w:rsid w:val="00307C6D"/>
    <w:rsid w:val="00310896"/>
    <w:rsid w:val="003156D8"/>
    <w:rsid w:val="0032367C"/>
    <w:rsid w:val="003373BB"/>
    <w:rsid w:val="00340A4C"/>
    <w:rsid w:val="00347B6F"/>
    <w:rsid w:val="003500AD"/>
    <w:rsid w:val="00350D67"/>
    <w:rsid w:val="0035617C"/>
    <w:rsid w:val="00357BBC"/>
    <w:rsid w:val="003602D2"/>
    <w:rsid w:val="0036269B"/>
    <w:rsid w:val="00365473"/>
    <w:rsid w:val="00365AA7"/>
    <w:rsid w:val="00366E5F"/>
    <w:rsid w:val="003674E5"/>
    <w:rsid w:val="00370C33"/>
    <w:rsid w:val="003735BB"/>
    <w:rsid w:val="00380E00"/>
    <w:rsid w:val="00381C19"/>
    <w:rsid w:val="00385EA9"/>
    <w:rsid w:val="00386971"/>
    <w:rsid w:val="00386AE8"/>
    <w:rsid w:val="00386B25"/>
    <w:rsid w:val="00390C18"/>
    <w:rsid w:val="003913FE"/>
    <w:rsid w:val="003962F3"/>
    <w:rsid w:val="003A2B5B"/>
    <w:rsid w:val="003A32D8"/>
    <w:rsid w:val="003A4BA7"/>
    <w:rsid w:val="003B56F9"/>
    <w:rsid w:val="003B7F92"/>
    <w:rsid w:val="003C22D8"/>
    <w:rsid w:val="003C2E1C"/>
    <w:rsid w:val="003C57A9"/>
    <w:rsid w:val="003C61EC"/>
    <w:rsid w:val="003C6811"/>
    <w:rsid w:val="003C7244"/>
    <w:rsid w:val="003D0172"/>
    <w:rsid w:val="003D1041"/>
    <w:rsid w:val="003D2EA9"/>
    <w:rsid w:val="003D795E"/>
    <w:rsid w:val="003E1BB4"/>
    <w:rsid w:val="003E2366"/>
    <w:rsid w:val="003E4B7B"/>
    <w:rsid w:val="003E5F9E"/>
    <w:rsid w:val="003E6F61"/>
    <w:rsid w:val="003E71C8"/>
    <w:rsid w:val="003F1789"/>
    <w:rsid w:val="004006D6"/>
    <w:rsid w:val="0040390D"/>
    <w:rsid w:val="00405A56"/>
    <w:rsid w:val="00407D95"/>
    <w:rsid w:val="00410692"/>
    <w:rsid w:val="004125B4"/>
    <w:rsid w:val="00415753"/>
    <w:rsid w:val="00420603"/>
    <w:rsid w:val="00420ED1"/>
    <w:rsid w:val="0042532E"/>
    <w:rsid w:val="00426192"/>
    <w:rsid w:val="00432449"/>
    <w:rsid w:val="00432CB4"/>
    <w:rsid w:val="00435834"/>
    <w:rsid w:val="0044049F"/>
    <w:rsid w:val="00442199"/>
    <w:rsid w:val="004426D3"/>
    <w:rsid w:val="004432AB"/>
    <w:rsid w:val="0044784E"/>
    <w:rsid w:val="00460AC2"/>
    <w:rsid w:val="00461C65"/>
    <w:rsid w:val="004636D3"/>
    <w:rsid w:val="004675CE"/>
    <w:rsid w:val="00467DCB"/>
    <w:rsid w:val="00470DDA"/>
    <w:rsid w:val="0047478A"/>
    <w:rsid w:val="00477728"/>
    <w:rsid w:val="00480624"/>
    <w:rsid w:val="0048119D"/>
    <w:rsid w:val="00484C31"/>
    <w:rsid w:val="00485E0A"/>
    <w:rsid w:val="004918B6"/>
    <w:rsid w:val="004918F0"/>
    <w:rsid w:val="00491B08"/>
    <w:rsid w:val="004920A1"/>
    <w:rsid w:val="00493813"/>
    <w:rsid w:val="00493D61"/>
    <w:rsid w:val="00495D18"/>
    <w:rsid w:val="004A5AC3"/>
    <w:rsid w:val="004A7066"/>
    <w:rsid w:val="004B604A"/>
    <w:rsid w:val="004C37B7"/>
    <w:rsid w:val="004C5625"/>
    <w:rsid w:val="004C6C1D"/>
    <w:rsid w:val="004D5323"/>
    <w:rsid w:val="004D596F"/>
    <w:rsid w:val="004D68F8"/>
    <w:rsid w:val="004D7AAA"/>
    <w:rsid w:val="004D7FD8"/>
    <w:rsid w:val="004E19D2"/>
    <w:rsid w:val="004E3549"/>
    <w:rsid w:val="004E388B"/>
    <w:rsid w:val="004E3899"/>
    <w:rsid w:val="004E4A5D"/>
    <w:rsid w:val="004E6CEE"/>
    <w:rsid w:val="004F0DE2"/>
    <w:rsid w:val="004F71B3"/>
    <w:rsid w:val="004F7541"/>
    <w:rsid w:val="00501564"/>
    <w:rsid w:val="005064D1"/>
    <w:rsid w:val="00522639"/>
    <w:rsid w:val="00522CB4"/>
    <w:rsid w:val="0052411F"/>
    <w:rsid w:val="005262EF"/>
    <w:rsid w:val="0053149B"/>
    <w:rsid w:val="00531988"/>
    <w:rsid w:val="00535550"/>
    <w:rsid w:val="00535821"/>
    <w:rsid w:val="0053619D"/>
    <w:rsid w:val="005414E1"/>
    <w:rsid w:val="00541E2E"/>
    <w:rsid w:val="00551A4D"/>
    <w:rsid w:val="00560DFD"/>
    <w:rsid w:val="00561A8B"/>
    <w:rsid w:val="005667DA"/>
    <w:rsid w:val="0057293C"/>
    <w:rsid w:val="00574EC1"/>
    <w:rsid w:val="005756ED"/>
    <w:rsid w:val="005771AF"/>
    <w:rsid w:val="00580107"/>
    <w:rsid w:val="005841E8"/>
    <w:rsid w:val="00584DCC"/>
    <w:rsid w:val="0059151B"/>
    <w:rsid w:val="0059334D"/>
    <w:rsid w:val="00594E0D"/>
    <w:rsid w:val="005A0BC6"/>
    <w:rsid w:val="005A3772"/>
    <w:rsid w:val="005A3FBA"/>
    <w:rsid w:val="005A400A"/>
    <w:rsid w:val="005A7D3B"/>
    <w:rsid w:val="005B0E69"/>
    <w:rsid w:val="005B1A62"/>
    <w:rsid w:val="005B2384"/>
    <w:rsid w:val="005B2DCB"/>
    <w:rsid w:val="005B415A"/>
    <w:rsid w:val="005C2962"/>
    <w:rsid w:val="005C4E9A"/>
    <w:rsid w:val="005D08BE"/>
    <w:rsid w:val="005D1F90"/>
    <w:rsid w:val="005D339B"/>
    <w:rsid w:val="005E2A2D"/>
    <w:rsid w:val="005E3841"/>
    <w:rsid w:val="005E4E32"/>
    <w:rsid w:val="005E5787"/>
    <w:rsid w:val="005E594A"/>
    <w:rsid w:val="005E7A88"/>
    <w:rsid w:val="005F1C1D"/>
    <w:rsid w:val="005F7940"/>
    <w:rsid w:val="00602457"/>
    <w:rsid w:val="00603C29"/>
    <w:rsid w:val="00605099"/>
    <w:rsid w:val="00605126"/>
    <w:rsid w:val="00605A20"/>
    <w:rsid w:val="006119A0"/>
    <w:rsid w:val="00614504"/>
    <w:rsid w:val="00615901"/>
    <w:rsid w:val="006220F1"/>
    <w:rsid w:val="00622316"/>
    <w:rsid w:val="00631686"/>
    <w:rsid w:val="0063625A"/>
    <w:rsid w:val="006371D3"/>
    <w:rsid w:val="00641158"/>
    <w:rsid w:val="00641243"/>
    <w:rsid w:val="00642B1D"/>
    <w:rsid w:val="00644730"/>
    <w:rsid w:val="006449F5"/>
    <w:rsid w:val="00644B78"/>
    <w:rsid w:val="00651598"/>
    <w:rsid w:val="00652FAC"/>
    <w:rsid w:val="0065424F"/>
    <w:rsid w:val="006746E3"/>
    <w:rsid w:val="00681A0F"/>
    <w:rsid w:val="00691954"/>
    <w:rsid w:val="00694912"/>
    <w:rsid w:val="00696289"/>
    <w:rsid w:val="00696E54"/>
    <w:rsid w:val="006A0DD9"/>
    <w:rsid w:val="006A7AEE"/>
    <w:rsid w:val="006B16A2"/>
    <w:rsid w:val="006B1D18"/>
    <w:rsid w:val="006B3904"/>
    <w:rsid w:val="006B3977"/>
    <w:rsid w:val="006B6BF2"/>
    <w:rsid w:val="006B7FFA"/>
    <w:rsid w:val="006C4337"/>
    <w:rsid w:val="006C7F6C"/>
    <w:rsid w:val="006D1EEF"/>
    <w:rsid w:val="006D3288"/>
    <w:rsid w:val="006D7506"/>
    <w:rsid w:val="006E08E0"/>
    <w:rsid w:val="006E11EB"/>
    <w:rsid w:val="006E22D7"/>
    <w:rsid w:val="006F0B25"/>
    <w:rsid w:val="006F0F97"/>
    <w:rsid w:val="006F26C1"/>
    <w:rsid w:val="006F28E1"/>
    <w:rsid w:val="006F7B47"/>
    <w:rsid w:val="006F7D84"/>
    <w:rsid w:val="00702489"/>
    <w:rsid w:val="00704474"/>
    <w:rsid w:val="007050DC"/>
    <w:rsid w:val="0070789A"/>
    <w:rsid w:val="00710150"/>
    <w:rsid w:val="00713C0F"/>
    <w:rsid w:val="00714661"/>
    <w:rsid w:val="007152F3"/>
    <w:rsid w:val="00722BA9"/>
    <w:rsid w:val="007232A1"/>
    <w:rsid w:val="00724F88"/>
    <w:rsid w:val="007251E2"/>
    <w:rsid w:val="00727454"/>
    <w:rsid w:val="00727EFA"/>
    <w:rsid w:val="00731AE2"/>
    <w:rsid w:val="00732CEE"/>
    <w:rsid w:val="007342D6"/>
    <w:rsid w:val="007365FA"/>
    <w:rsid w:val="0074691A"/>
    <w:rsid w:val="00757F90"/>
    <w:rsid w:val="0076289A"/>
    <w:rsid w:val="00771617"/>
    <w:rsid w:val="00771BC1"/>
    <w:rsid w:val="00773DF7"/>
    <w:rsid w:val="00774397"/>
    <w:rsid w:val="0078073A"/>
    <w:rsid w:val="00792C8C"/>
    <w:rsid w:val="007A0854"/>
    <w:rsid w:val="007B325B"/>
    <w:rsid w:val="007B4AA6"/>
    <w:rsid w:val="007B5B94"/>
    <w:rsid w:val="007C2F26"/>
    <w:rsid w:val="007C335B"/>
    <w:rsid w:val="007C5E21"/>
    <w:rsid w:val="007D1C2F"/>
    <w:rsid w:val="007D3E4D"/>
    <w:rsid w:val="007D5E26"/>
    <w:rsid w:val="007D7070"/>
    <w:rsid w:val="007E03F4"/>
    <w:rsid w:val="007E585C"/>
    <w:rsid w:val="007E5912"/>
    <w:rsid w:val="007F13FE"/>
    <w:rsid w:val="007F415C"/>
    <w:rsid w:val="007F428B"/>
    <w:rsid w:val="007F47A4"/>
    <w:rsid w:val="007F54BF"/>
    <w:rsid w:val="007F7517"/>
    <w:rsid w:val="00800E30"/>
    <w:rsid w:val="0080262E"/>
    <w:rsid w:val="0080269F"/>
    <w:rsid w:val="0080284D"/>
    <w:rsid w:val="00806880"/>
    <w:rsid w:val="0080793B"/>
    <w:rsid w:val="00817144"/>
    <w:rsid w:val="008202DC"/>
    <w:rsid w:val="00821291"/>
    <w:rsid w:val="00832FF8"/>
    <w:rsid w:val="00834354"/>
    <w:rsid w:val="00837591"/>
    <w:rsid w:val="008416C3"/>
    <w:rsid w:val="008436A2"/>
    <w:rsid w:val="00850210"/>
    <w:rsid w:val="00850303"/>
    <w:rsid w:val="0085037E"/>
    <w:rsid w:val="008524CF"/>
    <w:rsid w:val="00852937"/>
    <w:rsid w:val="00852C88"/>
    <w:rsid w:val="00852F45"/>
    <w:rsid w:val="00853631"/>
    <w:rsid w:val="008555D3"/>
    <w:rsid w:val="008636E0"/>
    <w:rsid w:val="0086786C"/>
    <w:rsid w:val="008700BF"/>
    <w:rsid w:val="008777E6"/>
    <w:rsid w:val="00877C8D"/>
    <w:rsid w:val="00883156"/>
    <w:rsid w:val="008913ED"/>
    <w:rsid w:val="0089343C"/>
    <w:rsid w:val="008A048C"/>
    <w:rsid w:val="008A2EB0"/>
    <w:rsid w:val="008A4498"/>
    <w:rsid w:val="008A6DBA"/>
    <w:rsid w:val="008B037B"/>
    <w:rsid w:val="008B17D5"/>
    <w:rsid w:val="008B1825"/>
    <w:rsid w:val="008B778E"/>
    <w:rsid w:val="008C07C8"/>
    <w:rsid w:val="008C7769"/>
    <w:rsid w:val="008D1288"/>
    <w:rsid w:val="008D1B6F"/>
    <w:rsid w:val="008D5B27"/>
    <w:rsid w:val="008D627B"/>
    <w:rsid w:val="008D717E"/>
    <w:rsid w:val="008E304E"/>
    <w:rsid w:val="008E620D"/>
    <w:rsid w:val="008F0F31"/>
    <w:rsid w:val="008F6644"/>
    <w:rsid w:val="00900E3F"/>
    <w:rsid w:val="009011A8"/>
    <w:rsid w:val="009014A0"/>
    <w:rsid w:val="009023AA"/>
    <w:rsid w:val="009076FA"/>
    <w:rsid w:val="00907D91"/>
    <w:rsid w:val="00910706"/>
    <w:rsid w:val="0091128D"/>
    <w:rsid w:val="009147DE"/>
    <w:rsid w:val="00920370"/>
    <w:rsid w:val="009205BB"/>
    <w:rsid w:val="009262F3"/>
    <w:rsid w:val="009266C8"/>
    <w:rsid w:val="00935D36"/>
    <w:rsid w:val="00935E4D"/>
    <w:rsid w:val="00936890"/>
    <w:rsid w:val="00940331"/>
    <w:rsid w:val="009414ED"/>
    <w:rsid w:val="00941B51"/>
    <w:rsid w:val="0094270D"/>
    <w:rsid w:val="00944093"/>
    <w:rsid w:val="009444BD"/>
    <w:rsid w:val="00944ACC"/>
    <w:rsid w:val="009462C1"/>
    <w:rsid w:val="00950148"/>
    <w:rsid w:val="00950413"/>
    <w:rsid w:val="00962660"/>
    <w:rsid w:val="009627A3"/>
    <w:rsid w:val="0096346C"/>
    <w:rsid w:val="009637FE"/>
    <w:rsid w:val="00963C3A"/>
    <w:rsid w:val="0096535F"/>
    <w:rsid w:val="009658FC"/>
    <w:rsid w:val="00975349"/>
    <w:rsid w:val="00976751"/>
    <w:rsid w:val="00976A71"/>
    <w:rsid w:val="00981F77"/>
    <w:rsid w:val="00982450"/>
    <w:rsid w:val="00983435"/>
    <w:rsid w:val="009868CC"/>
    <w:rsid w:val="00991A00"/>
    <w:rsid w:val="00992589"/>
    <w:rsid w:val="009930FA"/>
    <w:rsid w:val="0099395C"/>
    <w:rsid w:val="009961C6"/>
    <w:rsid w:val="009A0CFA"/>
    <w:rsid w:val="009A5C60"/>
    <w:rsid w:val="009B2692"/>
    <w:rsid w:val="009B3006"/>
    <w:rsid w:val="009B31CF"/>
    <w:rsid w:val="009B7063"/>
    <w:rsid w:val="009C3872"/>
    <w:rsid w:val="009C49CD"/>
    <w:rsid w:val="009C78AD"/>
    <w:rsid w:val="009D23C3"/>
    <w:rsid w:val="009D5E13"/>
    <w:rsid w:val="009E2E52"/>
    <w:rsid w:val="009F45AC"/>
    <w:rsid w:val="00A0486E"/>
    <w:rsid w:val="00A12631"/>
    <w:rsid w:val="00A1370F"/>
    <w:rsid w:val="00A139A5"/>
    <w:rsid w:val="00A159C4"/>
    <w:rsid w:val="00A163D4"/>
    <w:rsid w:val="00A202C3"/>
    <w:rsid w:val="00A2116E"/>
    <w:rsid w:val="00A247B8"/>
    <w:rsid w:val="00A26C5F"/>
    <w:rsid w:val="00A3380E"/>
    <w:rsid w:val="00A33DE9"/>
    <w:rsid w:val="00A34650"/>
    <w:rsid w:val="00A378DD"/>
    <w:rsid w:val="00A412E0"/>
    <w:rsid w:val="00A42C7E"/>
    <w:rsid w:val="00A465DD"/>
    <w:rsid w:val="00A50500"/>
    <w:rsid w:val="00A50AE9"/>
    <w:rsid w:val="00A55BC0"/>
    <w:rsid w:val="00A61FF3"/>
    <w:rsid w:val="00A639A7"/>
    <w:rsid w:val="00A639F7"/>
    <w:rsid w:val="00A644A1"/>
    <w:rsid w:val="00A6508A"/>
    <w:rsid w:val="00A65993"/>
    <w:rsid w:val="00A65C33"/>
    <w:rsid w:val="00A858D3"/>
    <w:rsid w:val="00A85913"/>
    <w:rsid w:val="00A86067"/>
    <w:rsid w:val="00A93B82"/>
    <w:rsid w:val="00A94BEA"/>
    <w:rsid w:val="00A9730C"/>
    <w:rsid w:val="00AA24C2"/>
    <w:rsid w:val="00AA32C6"/>
    <w:rsid w:val="00AA3CD6"/>
    <w:rsid w:val="00AA74B5"/>
    <w:rsid w:val="00AA76B1"/>
    <w:rsid w:val="00AA7F93"/>
    <w:rsid w:val="00AB036E"/>
    <w:rsid w:val="00AB111F"/>
    <w:rsid w:val="00AC4242"/>
    <w:rsid w:val="00AC470B"/>
    <w:rsid w:val="00AC60AC"/>
    <w:rsid w:val="00AD0C05"/>
    <w:rsid w:val="00AD4A17"/>
    <w:rsid w:val="00AE7207"/>
    <w:rsid w:val="00AF0D50"/>
    <w:rsid w:val="00AF1275"/>
    <w:rsid w:val="00AF679F"/>
    <w:rsid w:val="00AF723B"/>
    <w:rsid w:val="00B062CE"/>
    <w:rsid w:val="00B07484"/>
    <w:rsid w:val="00B15995"/>
    <w:rsid w:val="00B216DE"/>
    <w:rsid w:val="00B21B57"/>
    <w:rsid w:val="00B21C47"/>
    <w:rsid w:val="00B225C6"/>
    <w:rsid w:val="00B24F44"/>
    <w:rsid w:val="00B30328"/>
    <w:rsid w:val="00B36E1A"/>
    <w:rsid w:val="00B416BD"/>
    <w:rsid w:val="00B42CD7"/>
    <w:rsid w:val="00B43B52"/>
    <w:rsid w:val="00B44843"/>
    <w:rsid w:val="00B44ECE"/>
    <w:rsid w:val="00B45764"/>
    <w:rsid w:val="00B46389"/>
    <w:rsid w:val="00B5098B"/>
    <w:rsid w:val="00B51C55"/>
    <w:rsid w:val="00B55535"/>
    <w:rsid w:val="00B56036"/>
    <w:rsid w:val="00B5716F"/>
    <w:rsid w:val="00B5790D"/>
    <w:rsid w:val="00B60C7B"/>
    <w:rsid w:val="00B66B88"/>
    <w:rsid w:val="00B67CFA"/>
    <w:rsid w:val="00B749E1"/>
    <w:rsid w:val="00B74AC3"/>
    <w:rsid w:val="00B8042E"/>
    <w:rsid w:val="00B84463"/>
    <w:rsid w:val="00B8665E"/>
    <w:rsid w:val="00B97A86"/>
    <w:rsid w:val="00BA0EB7"/>
    <w:rsid w:val="00BA3F30"/>
    <w:rsid w:val="00BB10AD"/>
    <w:rsid w:val="00BB735A"/>
    <w:rsid w:val="00BC0E8F"/>
    <w:rsid w:val="00BC62AC"/>
    <w:rsid w:val="00BC793E"/>
    <w:rsid w:val="00BD0D20"/>
    <w:rsid w:val="00BD0DF3"/>
    <w:rsid w:val="00BD1216"/>
    <w:rsid w:val="00BD67A9"/>
    <w:rsid w:val="00BE13FC"/>
    <w:rsid w:val="00BE5EA4"/>
    <w:rsid w:val="00BF1F5D"/>
    <w:rsid w:val="00BF5A2A"/>
    <w:rsid w:val="00C0028F"/>
    <w:rsid w:val="00C01C94"/>
    <w:rsid w:val="00C11650"/>
    <w:rsid w:val="00C13CB8"/>
    <w:rsid w:val="00C15BAC"/>
    <w:rsid w:val="00C15C68"/>
    <w:rsid w:val="00C165EB"/>
    <w:rsid w:val="00C22896"/>
    <w:rsid w:val="00C25792"/>
    <w:rsid w:val="00C3119E"/>
    <w:rsid w:val="00C366F9"/>
    <w:rsid w:val="00C402B6"/>
    <w:rsid w:val="00C46FEB"/>
    <w:rsid w:val="00C527A8"/>
    <w:rsid w:val="00C54F77"/>
    <w:rsid w:val="00C5613B"/>
    <w:rsid w:val="00C57317"/>
    <w:rsid w:val="00C578DA"/>
    <w:rsid w:val="00C608F8"/>
    <w:rsid w:val="00C85A2D"/>
    <w:rsid w:val="00C85C73"/>
    <w:rsid w:val="00C90CEE"/>
    <w:rsid w:val="00C9394B"/>
    <w:rsid w:val="00C948F8"/>
    <w:rsid w:val="00C95A42"/>
    <w:rsid w:val="00C96E45"/>
    <w:rsid w:val="00C9731F"/>
    <w:rsid w:val="00CA00DC"/>
    <w:rsid w:val="00CA3667"/>
    <w:rsid w:val="00CA3CE8"/>
    <w:rsid w:val="00CA426B"/>
    <w:rsid w:val="00CB0C14"/>
    <w:rsid w:val="00CB10B4"/>
    <w:rsid w:val="00CB178A"/>
    <w:rsid w:val="00CB28D5"/>
    <w:rsid w:val="00CB3076"/>
    <w:rsid w:val="00CB33DB"/>
    <w:rsid w:val="00CB62AA"/>
    <w:rsid w:val="00CB7E00"/>
    <w:rsid w:val="00CC12BD"/>
    <w:rsid w:val="00CC44BB"/>
    <w:rsid w:val="00CC47B3"/>
    <w:rsid w:val="00CC4B71"/>
    <w:rsid w:val="00CD0BEB"/>
    <w:rsid w:val="00CD1DF3"/>
    <w:rsid w:val="00CE1644"/>
    <w:rsid w:val="00CE274E"/>
    <w:rsid w:val="00CE295A"/>
    <w:rsid w:val="00CE3735"/>
    <w:rsid w:val="00CE477B"/>
    <w:rsid w:val="00CF1D4D"/>
    <w:rsid w:val="00CF350D"/>
    <w:rsid w:val="00CF726B"/>
    <w:rsid w:val="00CF7E0B"/>
    <w:rsid w:val="00D011FD"/>
    <w:rsid w:val="00D01931"/>
    <w:rsid w:val="00D0572F"/>
    <w:rsid w:val="00D10A79"/>
    <w:rsid w:val="00D13201"/>
    <w:rsid w:val="00D2024C"/>
    <w:rsid w:val="00D20816"/>
    <w:rsid w:val="00D24B98"/>
    <w:rsid w:val="00D32523"/>
    <w:rsid w:val="00D3391D"/>
    <w:rsid w:val="00D40727"/>
    <w:rsid w:val="00D469C6"/>
    <w:rsid w:val="00D4762E"/>
    <w:rsid w:val="00D502A2"/>
    <w:rsid w:val="00D51189"/>
    <w:rsid w:val="00D5518E"/>
    <w:rsid w:val="00D61400"/>
    <w:rsid w:val="00D619DF"/>
    <w:rsid w:val="00D668AB"/>
    <w:rsid w:val="00D66B30"/>
    <w:rsid w:val="00D67181"/>
    <w:rsid w:val="00D7304F"/>
    <w:rsid w:val="00D747F2"/>
    <w:rsid w:val="00D74B40"/>
    <w:rsid w:val="00D77820"/>
    <w:rsid w:val="00D81179"/>
    <w:rsid w:val="00D81272"/>
    <w:rsid w:val="00D81F20"/>
    <w:rsid w:val="00D83233"/>
    <w:rsid w:val="00D83E22"/>
    <w:rsid w:val="00D84B58"/>
    <w:rsid w:val="00D84B8A"/>
    <w:rsid w:val="00D858BA"/>
    <w:rsid w:val="00D86AB3"/>
    <w:rsid w:val="00D92466"/>
    <w:rsid w:val="00D92796"/>
    <w:rsid w:val="00D978C8"/>
    <w:rsid w:val="00DA147A"/>
    <w:rsid w:val="00DA26B0"/>
    <w:rsid w:val="00DA2F6B"/>
    <w:rsid w:val="00DA611E"/>
    <w:rsid w:val="00DB05F7"/>
    <w:rsid w:val="00DB073A"/>
    <w:rsid w:val="00DB0979"/>
    <w:rsid w:val="00DB23AD"/>
    <w:rsid w:val="00DB31F2"/>
    <w:rsid w:val="00DB48A5"/>
    <w:rsid w:val="00DC5067"/>
    <w:rsid w:val="00DE3DBF"/>
    <w:rsid w:val="00DE719F"/>
    <w:rsid w:val="00DF48A4"/>
    <w:rsid w:val="00E04DE8"/>
    <w:rsid w:val="00E05AEA"/>
    <w:rsid w:val="00E11655"/>
    <w:rsid w:val="00E117F7"/>
    <w:rsid w:val="00E14355"/>
    <w:rsid w:val="00E212F8"/>
    <w:rsid w:val="00E22BC3"/>
    <w:rsid w:val="00E2627A"/>
    <w:rsid w:val="00E266CA"/>
    <w:rsid w:val="00E27061"/>
    <w:rsid w:val="00E27600"/>
    <w:rsid w:val="00E33150"/>
    <w:rsid w:val="00E371AF"/>
    <w:rsid w:val="00E45584"/>
    <w:rsid w:val="00E46B8C"/>
    <w:rsid w:val="00E528E9"/>
    <w:rsid w:val="00E5776E"/>
    <w:rsid w:val="00E6146F"/>
    <w:rsid w:val="00E6379E"/>
    <w:rsid w:val="00E64940"/>
    <w:rsid w:val="00E6537B"/>
    <w:rsid w:val="00E6596B"/>
    <w:rsid w:val="00E660B3"/>
    <w:rsid w:val="00E67F5C"/>
    <w:rsid w:val="00E71A62"/>
    <w:rsid w:val="00E71FDB"/>
    <w:rsid w:val="00E7214E"/>
    <w:rsid w:val="00E7296B"/>
    <w:rsid w:val="00E730F4"/>
    <w:rsid w:val="00E74F25"/>
    <w:rsid w:val="00E77ECA"/>
    <w:rsid w:val="00E80BE1"/>
    <w:rsid w:val="00E81BB3"/>
    <w:rsid w:val="00E83E81"/>
    <w:rsid w:val="00E841DE"/>
    <w:rsid w:val="00EA1A56"/>
    <w:rsid w:val="00EA4C2E"/>
    <w:rsid w:val="00EA6DA0"/>
    <w:rsid w:val="00EA738B"/>
    <w:rsid w:val="00EB094E"/>
    <w:rsid w:val="00EB1621"/>
    <w:rsid w:val="00EB2A36"/>
    <w:rsid w:val="00EB30BD"/>
    <w:rsid w:val="00EB37FF"/>
    <w:rsid w:val="00EB6A44"/>
    <w:rsid w:val="00EB7AD8"/>
    <w:rsid w:val="00EC0449"/>
    <w:rsid w:val="00EC053C"/>
    <w:rsid w:val="00EC2BA3"/>
    <w:rsid w:val="00EC78C4"/>
    <w:rsid w:val="00ED36F5"/>
    <w:rsid w:val="00ED370B"/>
    <w:rsid w:val="00EE173B"/>
    <w:rsid w:val="00EE2807"/>
    <w:rsid w:val="00EE3B04"/>
    <w:rsid w:val="00EE5D8B"/>
    <w:rsid w:val="00EF1467"/>
    <w:rsid w:val="00EF23AF"/>
    <w:rsid w:val="00EF41C5"/>
    <w:rsid w:val="00EF42FA"/>
    <w:rsid w:val="00EF436F"/>
    <w:rsid w:val="00EF5719"/>
    <w:rsid w:val="00EF5769"/>
    <w:rsid w:val="00F045D4"/>
    <w:rsid w:val="00F0518E"/>
    <w:rsid w:val="00F12DDB"/>
    <w:rsid w:val="00F26AAD"/>
    <w:rsid w:val="00F31098"/>
    <w:rsid w:val="00F434B4"/>
    <w:rsid w:val="00F436FF"/>
    <w:rsid w:val="00F44C2C"/>
    <w:rsid w:val="00F460F0"/>
    <w:rsid w:val="00F46CFF"/>
    <w:rsid w:val="00F47DEA"/>
    <w:rsid w:val="00F530D2"/>
    <w:rsid w:val="00F55B4F"/>
    <w:rsid w:val="00F56221"/>
    <w:rsid w:val="00F57310"/>
    <w:rsid w:val="00F63029"/>
    <w:rsid w:val="00F64B45"/>
    <w:rsid w:val="00F675E0"/>
    <w:rsid w:val="00F67950"/>
    <w:rsid w:val="00F75DDA"/>
    <w:rsid w:val="00F77B0A"/>
    <w:rsid w:val="00F80068"/>
    <w:rsid w:val="00FA0ABE"/>
    <w:rsid w:val="00FA63EF"/>
    <w:rsid w:val="00FA76F3"/>
    <w:rsid w:val="00FB112B"/>
    <w:rsid w:val="00FB4998"/>
    <w:rsid w:val="00FB71AF"/>
    <w:rsid w:val="00FB7B4E"/>
    <w:rsid w:val="00FC2002"/>
    <w:rsid w:val="00FC3605"/>
    <w:rsid w:val="00FD19ED"/>
    <w:rsid w:val="00FD2710"/>
    <w:rsid w:val="00FD45AD"/>
    <w:rsid w:val="00FD45E6"/>
    <w:rsid w:val="00FD4D62"/>
    <w:rsid w:val="00FD51FD"/>
    <w:rsid w:val="00FD708E"/>
    <w:rsid w:val="00FE04C5"/>
    <w:rsid w:val="00FE12D7"/>
    <w:rsid w:val="00FE64E1"/>
    <w:rsid w:val="00FF2DA3"/>
    <w:rsid w:val="00FF440F"/>
    <w:rsid w:val="00FF6100"/>
    <w:rsid w:val="00FF7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1"/>
      <o:rules v:ext="edit">
        <o:r id="V:Rule1" type="callout" idref="#_x0000_s1315"/>
        <o:r id="V:Rule2" type="callout" idref="#_x0000_s1339"/>
        <o:r id="V:Rule3" type="callout" idref="#_x0000_s1340"/>
        <o:r id="V:Rule4" type="callout" idref="#_x0000_s1341"/>
        <o:r id="V:Rule5" type="callout" idref="#_x0000_s1314"/>
        <o:r id="V:Rule6" type="callout" idref="#_x0000_s1321"/>
        <o:r id="V:Rule7" type="callout" idref="#_x0000_s1322"/>
        <o:r id="V:Rule8" type="callout" idref="#_x0000_s1330"/>
        <o:r id="V:Rule9" type="callout" idref="#_x0000_s1319"/>
        <o:r id="V:Rule10" type="callout" idref="#_x0000_s1329"/>
        <o:r id="V:Rule11" type="callout" idref="#_x0000_s1328"/>
        <o:r id="V:Rule12" type="callout" idref="#_x0000_s1327"/>
        <o:r id="V:Rule13" type="callout" idref="#_x0000_s1326"/>
        <o:r id="V:Rule14" type="callout" idref="#_x0000_s1325"/>
        <o:r id="V:Rule15" type="callout" idref="#_x0000_s1324"/>
        <o:r id="V:Rule16" type="callout" idref="#_x0000_s1316"/>
        <o:r id="V:Rule17" type="callout" idref="#_x0000_s1317"/>
        <o:r id="V:Rule18" type="callout" idref="#_x0000_s1318"/>
        <o:r id="V:Rule19" type="callout" idref="#_x0000_s1320"/>
        <o:r id="V:Rule20" type="callout" idref="#_x0000_s1323"/>
        <o:r id="V:Rule21" type="callout" idref="#_x0000_s1331"/>
        <o:r id="V:Rule22" type="callout" idref="#_x0000_s1332"/>
        <o:r id="V:Rule23" type="callout" idref="#_x0000_s1333"/>
        <o:r id="V:Rule24" type="callout" idref="#_x0000_s1334"/>
        <o:r id="V:Rule25" type="callout" idref="#_x0000_s1335"/>
        <o:r id="V:Rule26" type="callout" idref="#_x0000_s1336"/>
        <o:r id="V:Rule27" type="callout" idref="#_x0000_s1337"/>
        <o:r id="V:Rule28" type="callout" idref="#_x0000_s1345"/>
        <o:r id="V:Rule29" type="callout" idref="#_x0000_s1344"/>
        <o:r id="V:Rule30" type="callout" idref="#_x0000_s1343"/>
        <o:r id="V:Rule31" type="callout" idref="#_x0000_s1342"/>
        <o:r id="V:Rule32" type="callout" idref="#_x0000_s1338"/>
        <o:r id="V:Rule33" type="callout" idref="#_x0000_s1374"/>
        <o:r id="V:Rule34" type="callout" idref="#_x0000_s1375"/>
        <o:r id="V:Rule35" type="callout" idref="#_x0000_s1373"/>
        <o:r id="V:Rule36" type="callout" idref="#_x0000_s1365"/>
        <o:r id="V:Rule37" type="callout" idref="#_x0000_s1346"/>
        <o:r id="V:Rule38" type="callout" idref="#_x0000_s1364"/>
        <o:r id="V:Rule39" type="callout" idref="#_x0000_s1347"/>
        <o:r id="V:Rule40" type="callout" idref="#_x0000_s1363"/>
        <o:r id="V:Rule41" type="callout" idref="#_x0000_s1362"/>
        <o:r id="V:Rule42" type="callout" idref="#_x0000_s1361"/>
        <o:r id="V:Rule43" type="callout" idref="#_x0000_s1360"/>
        <o:r id="V:Rule44" type="callout" idref="#_x0000_s1372"/>
        <o:r id="V:Rule45" type="callout" idref="#_x0000_s1371"/>
        <o:r id="V:Rule46" type="callout" idref="#_x0000_s1370"/>
        <o:r id="V:Rule47" type="callout" idref="#_x0000_s1369"/>
        <o:r id="V:Rule48" type="callout" idref="#_x0000_s1368"/>
        <o:r id="V:Rule49" type="callout" idref="#_x0000_s1367"/>
        <o:r id="V:Rule50" type="callout" idref="#_x0000_s1366"/>
        <o:r id="V:Rule51" type="callout" idref="#_x0000_s1348"/>
        <o:r id="V:Rule52" type="callout" idref="#_x0000_s1349"/>
        <o:r id="V:Rule53" type="callout" idref="#_x0000_s1350"/>
        <o:r id="V:Rule54" type="callout" idref="#_x0000_s1351"/>
        <o:r id="V:Rule55" type="callout" idref="#_x0000_s1359"/>
        <o:r id="V:Rule56" type="callout" idref="#_x0000_s1358"/>
        <o:r id="V:Rule57" type="callout" idref="#_x0000_s1357"/>
        <o:r id="V:Rule58" type="callout" idref="#_x0000_s1356"/>
        <o:r id="V:Rule59" type="callout" idref="#_x0000_s1355"/>
        <o:r id="V:Rule60" type="callout" idref="#_x0000_s1354"/>
        <o:r id="V:Rule61" type="callout" idref="#_x0000_s1353"/>
        <o:r id="V:Rule62" type="callout" idref="#_x0000_s13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96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59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2B0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B08C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B0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B08CA"/>
    <w:rPr>
      <w:kern w:val="2"/>
      <w:sz w:val="18"/>
      <w:szCs w:val="18"/>
    </w:rPr>
  </w:style>
  <w:style w:type="paragraph" w:styleId="a6">
    <w:name w:val="Balloon Text"/>
    <w:basedOn w:val="a"/>
    <w:link w:val="Char1"/>
    <w:rsid w:val="00082691"/>
    <w:rPr>
      <w:sz w:val="18"/>
      <w:szCs w:val="18"/>
    </w:rPr>
  </w:style>
  <w:style w:type="character" w:customStyle="1" w:styleId="Char1">
    <w:name w:val="批注框文本 Char"/>
    <w:link w:val="a6"/>
    <w:rsid w:val="00082691"/>
    <w:rPr>
      <w:kern w:val="2"/>
      <w:sz w:val="18"/>
      <w:szCs w:val="18"/>
    </w:rPr>
  </w:style>
  <w:style w:type="table" w:styleId="3">
    <w:name w:val="Table Colorful 3"/>
    <w:basedOn w:val="a1"/>
    <w:rsid w:val="006449F5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Elegant"/>
    <w:basedOn w:val="a1"/>
    <w:rsid w:val="006449F5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">
    <w:name w:val="网格表 21"/>
    <w:basedOn w:val="a1"/>
    <w:uiPriority w:val="47"/>
    <w:rsid w:val="00614504"/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a8">
    <w:name w:val="Hyperlink"/>
    <w:unhideWhenUsed/>
    <w:rsid w:val="00283BD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2E170B"/>
    <w:pPr>
      <w:ind w:firstLineChars="200" w:firstLine="420"/>
    </w:pPr>
  </w:style>
  <w:style w:type="table" w:styleId="-5">
    <w:name w:val="Light List Accent 5"/>
    <w:basedOn w:val="a1"/>
    <w:uiPriority w:val="61"/>
    <w:rsid w:val="0093689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ABD49-43A7-402C-9EE8-ECE6A5844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OUTPLAN.dot.tmp</Template>
  <TotalTime>0</TotalTime>
  <Pages>2</Pages>
  <Words>337</Words>
  <Characters>324</Characters>
  <Application>Microsoft Office Word</Application>
  <DocSecurity>0</DocSecurity>
  <Lines>2</Lines>
  <Paragraphs>1</Paragraphs>
  <ScaleCrop>false</ScaleCrop>
  <Company>Microsoft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</dc:title>
  <dc:subject/>
  <dc:creator>董倩倩</dc:creator>
  <cp:keywords/>
  <cp:lastModifiedBy>wuyonglun</cp:lastModifiedBy>
  <cp:revision>2</cp:revision>
  <cp:lastPrinted>2013-11-19T03:59:00Z</cp:lastPrinted>
  <dcterms:created xsi:type="dcterms:W3CDTF">2019-10-30T07:44:00Z</dcterms:created>
  <dcterms:modified xsi:type="dcterms:W3CDTF">2019-10-30T07:44:00Z</dcterms:modified>
</cp:coreProperties>
</file>