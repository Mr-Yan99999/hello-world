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1E" w:rsidRDefault="00472C1E" w:rsidP="00472C1E">
      <w:pPr>
        <w:jc w:val="left"/>
        <w:rPr>
          <w:sz w:val="24"/>
        </w:rPr>
      </w:pPr>
      <w:r w:rsidRPr="008B1825">
        <w:rPr>
          <w:rFonts w:ascii="宋体" w:hAnsi="宋体" w:hint="eastAsia"/>
          <w:bCs/>
        </w:rPr>
        <w:t>本说明牙位按FDI牙位记录法描述</w:t>
      </w:r>
      <w:r>
        <w:rPr>
          <w:sz w:val="24"/>
        </w:rPr>
        <w:t xml:space="preserve"> 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FA07B4" w:rsidTr="00472C1E">
        <w:tc>
          <w:tcPr>
            <w:tcW w:w="4219" w:type="dxa"/>
            <w:gridSpan w:val="2"/>
            <w:shd w:val="clear" w:color="auto" w:fill="4BACC6"/>
          </w:tcPr>
          <w:p w:rsidR="008A6DBA" w:rsidRPr="00FA07B4" w:rsidRDefault="008A6DBA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570EDD">
              <w:rPr>
                <w:rFonts w:ascii="宋体" w:hAnsi="宋体" w:hint="eastAsia"/>
                <w:b/>
                <w:bCs/>
              </w:rPr>
              <w:t>示范病例</w:t>
            </w:r>
            <w:r w:rsidR="00570EDD">
              <w:rPr>
                <w:rFonts w:ascii="宋体" w:hAnsi="宋体"/>
                <w:b/>
                <w:bCs/>
              </w:rPr>
              <w:t>A7</w:t>
            </w:r>
          </w:p>
          <w:p w:rsidR="008A6DBA" w:rsidRPr="00FA07B4" w:rsidRDefault="004C6729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>预计矫治周期</w:t>
            </w:r>
            <w:r w:rsidR="008A6DBA" w:rsidRPr="00FA07B4">
              <w:rPr>
                <w:rFonts w:ascii="宋体" w:hAnsi="宋体" w:hint="eastAsia"/>
                <w:b/>
                <w:bCs/>
              </w:rPr>
              <w:t xml:space="preserve"> ：  </w:t>
            </w:r>
            <w:bookmarkStart w:id="1" w:name="expect_cycle"/>
            <w:bookmarkEnd w:id="1"/>
            <w:r w:rsidR="00570EDD">
              <w:rPr>
                <w:rFonts w:ascii="宋体" w:hAnsi="宋体"/>
                <w:b/>
                <w:bCs/>
              </w:rPr>
              <w:t>24-30月</w:t>
            </w:r>
          </w:p>
        </w:tc>
        <w:tc>
          <w:tcPr>
            <w:tcW w:w="11198" w:type="dxa"/>
            <w:shd w:val="clear" w:color="auto" w:fill="4BACC6"/>
          </w:tcPr>
          <w:p w:rsidR="008A6DBA" w:rsidRPr="00FA07B4" w:rsidRDefault="008A6DBA" w:rsidP="00472C1E">
            <w:pPr>
              <w:rPr>
                <w:rFonts w:ascii="宋体" w:hAnsi="宋体"/>
                <w:b/>
                <w:bCs/>
              </w:rPr>
            </w:pPr>
            <w:r w:rsidRPr="00FA07B4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570EDD">
              <w:rPr>
                <w:rFonts w:ascii="宋体" w:hAnsi="宋体"/>
                <w:b/>
                <w:bCs/>
              </w:rPr>
              <w:t>2019年10月28日</w:t>
            </w:r>
          </w:p>
          <w:p w:rsidR="004C6729" w:rsidRPr="00FA07B4" w:rsidRDefault="004C6729" w:rsidP="00472C1E">
            <w:pPr>
              <w:rPr>
                <w:rFonts w:ascii="宋体" w:hAnsi="宋体"/>
                <w:b/>
                <w:bCs/>
              </w:rPr>
            </w:pPr>
          </w:p>
        </w:tc>
      </w:tr>
      <w:tr w:rsidR="008A6DBA" w:rsidRPr="00FA07B4" w:rsidTr="00472C1E">
        <w:tc>
          <w:tcPr>
            <w:tcW w:w="1101" w:type="dxa"/>
          </w:tcPr>
          <w:p w:rsidR="008A6DBA" w:rsidRPr="00FA07B4" w:rsidRDefault="008A6DBA" w:rsidP="00472C1E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</w:tcPr>
          <w:p w:rsidR="008A6DBA" w:rsidRPr="00FA07B4" w:rsidRDefault="008A6DBA" w:rsidP="00472C1E">
            <w:pPr>
              <w:jc w:val="center"/>
              <w:rPr>
                <w:rFonts w:ascii="Den2Font." w:hAnsi="Den2Font."/>
                <w:b/>
              </w:rPr>
            </w:pPr>
            <w:r w:rsidRPr="00FA07B4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570EDD" w:rsidRPr="00FA07B4" w:rsidTr="00060D86">
        <w:trPr>
          <w:trHeight w:val="292"/>
        </w:trPr>
        <w:tc>
          <w:tcPr>
            <w:tcW w:w="1101" w:type="dxa"/>
          </w:tcPr>
          <w:p w:rsidR="00570EDD" w:rsidRPr="00FA07B4" w:rsidRDefault="00570EDD" w:rsidP="00060D8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拔牙</w:t>
            </w:r>
          </w:p>
        </w:tc>
        <w:tc>
          <w:tcPr>
            <w:tcW w:w="14316" w:type="dxa"/>
            <w:gridSpan w:val="2"/>
          </w:tcPr>
          <w:p w:rsidR="00570EDD" w:rsidRPr="00FA07B4" w:rsidRDefault="00570EDD" w:rsidP="00060D86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请拔除牙位：</w:t>
            </w:r>
            <w:r>
              <w:rPr>
                <w:rFonts w:ascii="宋体" w:hAnsi="宋体"/>
                <w:b/>
              </w:rPr>
              <w:t>&lt;14&gt;,&lt;24&gt;,&lt;34&gt;,&lt;44&gt;,&lt;18&gt;,&lt;28&gt;,&lt;38&gt;,&lt;48&gt;</w:t>
            </w:r>
          </w:p>
        </w:tc>
      </w:tr>
      <w:tr w:rsidR="00B83EE6" w:rsidRPr="00FA07B4" w:rsidTr="00472C1E">
        <w:trPr>
          <w:trHeight w:val="292"/>
        </w:trPr>
        <w:tc>
          <w:tcPr>
            <w:tcW w:w="1101" w:type="dxa"/>
          </w:tcPr>
          <w:p w:rsidR="00B83EE6" w:rsidRPr="00FA07B4" w:rsidRDefault="00570EDD" w:rsidP="00472C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14316" w:type="dxa"/>
            <w:gridSpan w:val="2"/>
          </w:tcPr>
          <w:p w:rsidR="00570EDD" w:rsidRDefault="00570EDD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&lt;12&gt;,&lt;13&gt;,&lt;15&gt;,&lt;16&gt;,&lt;17&gt;,&lt;22&gt;,&lt;23&gt;,&lt;25&gt;,&lt;26&gt;,&lt;27&gt;</w:t>
            </w:r>
          </w:p>
          <w:p w:rsidR="00570EDD" w:rsidRDefault="00570EDD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矫治过程中，可能在以下牙位粘结附件：</w:t>
            </w:r>
            <w:r>
              <w:rPr>
                <w:rFonts w:ascii="宋体" w:hAnsi="宋体"/>
                <w:b/>
              </w:rPr>
              <w:t>&lt;33&gt;,&lt;35&gt;,&lt;36&gt;,&lt;37&gt;,&lt;43&gt;,&lt;45&gt;,&lt;46&gt;,&lt;47&gt;</w:t>
            </w:r>
          </w:p>
          <w:p w:rsidR="00570EDD" w:rsidRDefault="00570EDD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矫治过程中，在</w:t>
            </w:r>
            <w:r>
              <w:rPr>
                <w:rFonts w:ascii="宋体" w:hAnsi="宋体"/>
                <w:b/>
              </w:rPr>
              <w:t>&lt;36&gt;,&lt;46&gt;牙位咬合面设计了颌垫，请临床粘结，以打开咬合；随着反/锁颌的解除，尽快逐次磨除颌垫。</w:t>
            </w:r>
          </w:p>
          <w:p w:rsidR="00B83EE6" w:rsidRPr="00FA07B4" w:rsidRDefault="00570EDD" w:rsidP="00FA5F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矫治过程中，</w:t>
            </w:r>
            <w:r>
              <w:rPr>
                <w:rFonts w:ascii="宋体" w:hAnsi="宋体"/>
                <w:b/>
              </w:rPr>
              <w:t>&lt;11&gt;牙齿唇侧,&lt;12&gt;牙齿唇侧,&lt;21&gt;牙齿唇侧,&lt;22&gt;牙齿唇侧,&lt;31&gt;牙齿唇侧,&lt;32&gt;牙齿唇侧,&lt;41&gt;牙齿唇侧,&lt;42&gt;牙齿唇侧设计了转矩嵴，利于控制转矩，临床无需粘结。</w:t>
            </w:r>
          </w:p>
        </w:tc>
      </w:tr>
      <w:tr w:rsidR="004C6729" w:rsidRPr="00FA07B4" w:rsidTr="00472C1E">
        <w:tc>
          <w:tcPr>
            <w:tcW w:w="1101" w:type="dxa"/>
          </w:tcPr>
          <w:p w:rsidR="004C6729" w:rsidRPr="00FA07B4" w:rsidRDefault="004C6729" w:rsidP="00472C1E">
            <w:pPr>
              <w:rPr>
                <w:rFonts w:hint="eastAsia"/>
                <w:b/>
                <w:bCs/>
              </w:rPr>
            </w:pPr>
            <w:r w:rsidRPr="00FA07B4">
              <w:rPr>
                <w:rFonts w:hint="eastAsia"/>
                <w:b/>
                <w:bCs/>
              </w:rPr>
              <w:t>临床注意事项</w:t>
            </w:r>
          </w:p>
        </w:tc>
        <w:tc>
          <w:tcPr>
            <w:tcW w:w="14316" w:type="dxa"/>
            <w:gridSpan w:val="2"/>
          </w:tcPr>
          <w:p w:rsidR="000A7931" w:rsidRDefault="000A7931" w:rsidP="00943FA2">
            <w:pPr>
              <w:jc w:val="left"/>
              <w:rPr>
                <w:rFonts w:hint="eastAsia"/>
                <w:b/>
                <w:bCs/>
              </w:rPr>
            </w:pPr>
            <w:bookmarkStart w:id="3" w:name="clinic_notes"/>
            <w:bookmarkEnd w:id="3"/>
          </w:p>
          <w:p w:rsidR="00DC79AB" w:rsidRPr="00FA07B4" w:rsidRDefault="00DC79AB" w:rsidP="00472C1E">
            <w:pPr>
              <w:rPr>
                <w:rFonts w:hint="eastAsia"/>
                <w:b/>
                <w:bCs/>
              </w:rPr>
            </w:pPr>
          </w:p>
          <w:p w:rsidR="00570EDD" w:rsidRDefault="000A7931" w:rsidP="003133E9">
            <w:pPr>
              <w:rPr>
                <w:rFonts w:ascii="宋体" w:hAnsi="宋体"/>
                <w:bCs/>
              </w:rPr>
            </w:pPr>
            <w:r w:rsidRPr="00FA07B4">
              <w:rPr>
                <w:rFonts w:ascii="宋体" w:hAnsi="宋体" w:hint="eastAsia"/>
                <w:bCs/>
              </w:rPr>
              <w:t xml:space="preserve"> </w:t>
            </w:r>
            <w:r w:rsidR="00BB75D1" w:rsidRPr="00FA07B4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4" w:name="append_content"/>
            <w:bookmarkEnd w:id="4"/>
          </w:p>
          <w:p w:rsidR="0026303B" w:rsidRPr="00FA07B4" w:rsidRDefault="00570EDD" w:rsidP="003133E9">
            <w:pPr>
              <w:rPr>
                <w:rFonts w:hint="eastAsia"/>
                <w:b/>
                <w:bCs/>
              </w:rPr>
            </w:pPr>
            <w:r>
              <w:rPr>
                <w:rFonts w:ascii="宋体" w:hAnsi="宋体"/>
                <w:bCs/>
              </w:rPr>
              <w:t>*打开前牙咬合时默认前牙做压低过矫正设计，目标位前牙覆盖会略偏大，前牙水平向有轻度开合。但不代表客户口内的实际咬合。如您无需过矫正设计，请您及时告知，我司可尽快调整设计。</w:t>
            </w: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D476A4" w:rsidRPr="004C6729" w:rsidRDefault="004C6729" w:rsidP="006E11EB">
      <w:pPr>
        <w:jc w:val="left"/>
        <w:rPr>
          <w:rFonts w:hint="eastAsia"/>
          <w:b/>
          <w:sz w:val="24"/>
        </w:rPr>
      </w:pPr>
      <w:r w:rsidRPr="004C6729">
        <w:rPr>
          <w:rFonts w:hint="eastAsia"/>
          <w:b/>
          <w:sz w:val="24"/>
        </w:rPr>
        <w:t>以上为初步设计方案，临床操作可能因矫治进程、牙齿移动等实际情况会有所调整，请以最终</w:t>
      </w:r>
      <w:r w:rsidRPr="004C6729">
        <w:rPr>
          <w:rFonts w:hint="eastAsia"/>
          <w:b/>
          <w:sz w:val="24"/>
        </w:rPr>
        <w:t>3D</w:t>
      </w:r>
      <w:r w:rsidRPr="004C6729">
        <w:rPr>
          <w:rFonts w:hint="eastAsia"/>
          <w:b/>
          <w:sz w:val="24"/>
        </w:rPr>
        <w:t>设计方案为准。</w:t>
      </w:r>
    </w:p>
    <w:sectPr w:rsidR="00D476A4" w:rsidRPr="004C6729" w:rsidSect="00D47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/>
      <w:pgMar w:top="397" w:right="720" w:bottom="397" w:left="720" w:header="851" w:footer="39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4BC" w:rsidRDefault="006F24BC" w:rsidP="002B08CA">
      <w:r>
        <w:separator/>
      </w:r>
    </w:p>
  </w:endnote>
  <w:endnote w:type="continuationSeparator" w:id="1">
    <w:p w:rsidR="006F24BC" w:rsidRDefault="006F24BC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EC0449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4BC" w:rsidRDefault="006F24BC" w:rsidP="002B08CA">
      <w:r>
        <w:separator/>
      </w:r>
    </w:p>
  </w:footnote>
  <w:footnote w:type="continuationSeparator" w:id="1">
    <w:p w:rsidR="006F24BC" w:rsidRDefault="006F24BC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A94BEA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5pt;margin-top:-37.2pt;width:156.75pt;height:42pt;z-index:251657728">
          <v:imagedata r:id="rId1" o:title="公司logo"/>
          <w10:wrap type="square"/>
        </v:shape>
      </w:pict>
    </w:r>
    <w:r w:rsidR="00CB28D5" w:rsidRPr="00CB28D5">
      <w:rPr>
        <w:rFonts w:ascii="黑体" w:eastAsia="黑体" w:hAnsi="黑体" w:hint="eastAsia"/>
        <w:sz w:val="20"/>
      </w:rPr>
      <w:t>第</w:t>
    </w:r>
    <w:r w:rsidR="00CB28D5">
      <w:rPr>
        <w:rFonts w:ascii="黑体" w:eastAsia="黑体" w:hAnsi="黑体" w:hint="eastAsia"/>
        <w:sz w:val="20"/>
      </w:rPr>
      <w:t>2</w:t>
    </w:r>
    <w:r w:rsidR="00CB28D5" w:rsidRPr="00CB28D5">
      <w:rPr>
        <w:rFonts w:ascii="黑体" w:eastAsia="黑体" w:hAnsi="黑体" w:hint="eastAsia"/>
        <w:sz w:val="20"/>
      </w:rPr>
      <w:t>页，共2页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A4" w:rsidRDefault="00D476A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9.65pt;margin-top:-32.85pt;width:156.75pt;height:42pt;z-index:251658752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A94BEA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95pt;width:156.75pt;height:42pt;z-index:251656704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1FD7"/>
    <w:rsid w:val="00000F37"/>
    <w:rsid w:val="00001E27"/>
    <w:rsid w:val="0000342E"/>
    <w:rsid w:val="00022CB5"/>
    <w:rsid w:val="0002465B"/>
    <w:rsid w:val="00024CE9"/>
    <w:rsid w:val="0002518D"/>
    <w:rsid w:val="00030BCE"/>
    <w:rsid w:val="00030C7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A0C67"/>
    <w:rsid w:val="000A7931"/>
    <w:rsid w:val="000B1E48"/>
    <w:rsid w:val="000B77CA"/>
    <w:rsid w:val="000C0D26"/>
    <w:rsid w:val="000C2828"/>
    <w:rsid w:val="000C7149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17EA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394A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53E2"/>
    <w:rsid w:val="00236173"/>
    <w:rsid w:val="00236BF1"/>
    <w:rsid w:val="00236FB9"/>
    <w:rsid w:val="00237FAE"/>
    <w:rsid w:val="00240977"/>
    <w:rsid w:val="00246F86"/>
    <w:rsid w:val="0025427E"/>
    <w:rsid w:val="002559B2"/>
    <w:rsid w:val="0026303B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5C4F"/>
    <w:rsid w:val="002E03D1"/>
    <w:rsid w:val="002E170B"/>
    <w:rsid w:val="002E33CC"/>
    <w:rsid w:val="002E52D2"/>
    <w:rsid w:val="002E6726"/>
    <w:rsid w:val="002F0506"/>
    <w:rsid w:val="002F6D9D"/>
    <w:rsid w:val="003057C3"/>
    <w:rsid w:val="00307C6D"/>
    <w:rsid w:val="00310896"/>
    <w:rsid w:val="003133E9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685F"/>
    <w:rsid w:val="003C7244"/>
    <w:rsid w:val="003D0172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022"/>
    <w:rsid w:val="004432AB"/>
    <w:rsid w:val="0044784E"/>
    <w:rsid w:val="00460AC2"/>
    <w:rsid w:val="00461C65"/>
    <w:rsid w:val="00465049"/>
    <w:rsid w:val="004675CE"/>
    <w:rsid w:val="00467DCB"/>
    <w:rsid w:val="00470DDA"/>
    <w:rsid w:val="00472C1E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5D18"/>
    <w:rsid w:val="004A5AC3"/>
    <w:rsid w:val="004A7066"/>
    <w:rsid w:val="004B604A"/>
    <w:rsid w:val="004C37B7"/>
    <w:rsid w:val="004C5625"/>
    <w:rsid w:val="004C6729"/>
    <w:rsid w:val="004C6C1D"/>
    <w:rsid w:val="004D5323"/>
    <w:rsid w:val="004D596F"/>
    <w:rsid w:val="004D685D"/>
    <w:rsid w:val="004D68F8"/>
    <w:rsid w:val="004D7AAA"/>
    <w:rsid w:val="004D7FD8"/>
    <w:rsid w:val="004E0F1B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411F"/>
    <w:rsid w:val="005262EF"/>
    <w:rsid w:val="0053149B"/>
    <w:rsid w:val="00531988"/>
    <w:rsid w:val="00535821"/>
    <w:rsid w:val="0053619D"/>
    <w:rsid w:val="005414E1"/>
    <w:rsid w:val="00541E2E"/>
    <w:rsid w:val="00545A9B"/>
    <w:rsid w:val="00551A4D"/>
    <w:rsid w:val="00560DFD"/>
    <w:rsid w:val="00561A8B"/>
    <w:rsid w:val="005667DA"/>
    <w:rsid w:val="00570EDD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1C0C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2B1D"/>
    <w:rsid w:val="00644730"/>
    <w:rsid w:val="006449F5"/>
    <w:rsid w:val="00644ABE"/>
    <w:rsid w:val="00644B78"/>
    <w:rsid w:val="00652FAC"/>
    <w:rsid w:val="0065424F"/>
    <w:rsid w:val="006746E3"/>
    <w:rsid w:val="00681A0F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4BC"/>
    <w:rsid w:val="006F26C1"/>
    <w:rsid w:val="006F28E1"/>
    <w:rsid w:val="006F7B47"/>
    <w:rsid w:val="006F7D84"/>
    <w:rsid w:val="00704474"/>
    <w:rsid w:val="007050DC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786C"/>
    <w:rsid w:val="008700BF"/>
    <w:rsid w:val="008777E6"/>
    <w:rsid w:val="00877C8D"/>
    <w:rsid w:val="00882DF2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59CB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9F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3FA2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3A04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1DD0"/>
    <w:rsid w:val="00AD4A17"/>
    <w:rsid w:val="00AE7207"/>
    <w:rsid w:val="00AF0D50"/>
    <w:rsid w:val="00AF1275"/>
    <w:rsid w:val="00AF679F"/>
    <w:rsid w:val="00AF723B"/>
    <w:rsid w:val="00B0043B"/>
    <w:rsid w:val="00B062CE"/>
    <w:rsid w:val="00B07484"/>
    <w:rsid w:val="00B15995"/>
    <w:rsid w:val="00B21B57"/>
    <w:rsid w:val="00B21C47"/>
    <w:rsid w:val="00B225C6"/>
    <w:rsid w:val="00B24F44"/>
    <w:rsid w:val="00B30328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8042E"/>
    <w:rsid w:val="00B83EE6"/>
    <w:rsid w:val="00B84463"/>
    <w:rsid w:val="00B8665E"/>
    <w:rsid w:val="00B97A86"/>
    <w:rsid w:val="00BA0EB7"/>
    <w:rsid w:val="00BA3F30"/>
    <w:rsid w:val="00BB10AD"/>
    <w:rsid w:val="00BB1FD7"/>
    <w:rsid w:val="00BB735A"/>
    <w:rsid w:val="00BB75D1"/>
    <w:rsid w:val="00BC0E8F"/>
    <w:rsid w:val="00BC62AC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4F77"/>
    <w:rsid w:val="00C5613B"/>
    <w:rsid w:val="00C57317"/>
    <w:rsid w:val="00C575FF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97549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24CB5"/>
    <w:rsid w:val="00D32523"/>
    <w:rsid w:val="00D40727"/>
    <w:rsid w:val="00D469C6"/>
    <w:rsid w:val="00D4762E"/>
    <w:rsid w:val="00D476A4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C79AB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952CC"/>
    <w:rsid w:val="00EA1A56"/>
    <w:rsid w:val="00EA6DA0"/>
    <w:rsid w:val="00EA738B"/>
    <w:rsid w:val="00EB094E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858CF"/>
    <w:rsid w:val="00FA07B4"/>
    <w:rsid w:val="00FA0ABE"/>
    <w:rsid w:val="00FA5F9F"/>
    <w:rsid w:val="00FA76F3"/>
    <w:rsid w:val="00FB112B"/>
    <w:rsid w:val="00FB177E"/>
    <w:rsid w:val="00FB4998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5D43-F6A1-408D-800B-16E32E47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OUTPLANWithTarget.dot.tmp</Template>
  <TotalTime>0</TotalTime>
  <Pages>1</Pages>
  <Words>390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eainc</dc:creator>
  <cp:keywords/>
  <cp:lastModifiedBy>wuyonglun</cp:lastModifiedBy>
  <cp:revision>2</cp:revision>
  <cp:lastPrinted>2013-11-19T03:59:00Z</cp:lastPrinted>
  <dcterms:created xsi:type="dcterms:W3CDTF">2019-10-28T09:28:00Z</dcterms:created>
  <dcterms:modified xsi:type="dcterms:W3CDTF">2019-10-28T09:28:00Z</dcterms:modified>
</cp:coreProperties>
</file>