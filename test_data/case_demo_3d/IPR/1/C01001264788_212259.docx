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664" w:rsidRDefault="006A6664" w:rsidP="006A6664">
      <w:pPr>
        <w:jc w:val="left"/>
        <w:rPr>
          <w:sz w:val="24"/>
        </w:rPr>
      </w:pPr>
      <w:r w:rsidRPr="008B1825">
        <w:rPr>
          <w:rFonts w:ascii="宋体" w:hAnsi="宋体" w:hint="eastAsia"/>
          <w:bCs/>
        </w:rPr>
        <w:t>本说明牙位按FDI牙位记录法描述</w:t>
      </w:r>
      <w:r>
        <w:rPr>
          <w:sz w:val="24"/>
        </w:rPr>
        <w:t xml:space="preserve"> </w:t>
      </w:r>
    </w:p>
    <w:tbl>
      <w:tblPr>
        <w:tblW w:w="15417" w:type="dxa"/>
        <w:tblBorders>
          <w:top w:val="single" w:sz="8" w:space="0" w:color="0086CD"/>
          <w:left w:val="single" w:sz="8" w:space="0" w:color="0086CD"/>
          <w:bottom w:val="single" w:sz="8" w:space="0" w:color="0086CD"/>
          <w:right w:val="single" w:sz="8" w:space="0" w:color="0086CD"/>
          <w:insideH w:val="single" w:sz="6" w:space="0" w:color="0086CD"/>
          <w:insideV w:val="single" w:sz="6" w:space="0" w:color="0086CD"/>
        </w:tblBorders>
        <w:tblLayout w:type="fixed"/>
        <w:tblLook w:val="04A0"/>
      </w:tblPr>
      <w:tblGrid>
        <w:gridCol w:w="1101"/>
        <w:gridCol w:w="3118"/>
        <w:gridCol w:w="11198"/>
      </w:tblGrid>
      <w:tr w:rsidR="008A6DBA" w:rsidRPr="000D5FDF" w:rsidTr="006A6664">
        <w:tc>
          <w:tcPr>
            <w:tcW w:w="4219" w:type="dxa"/>
            <w:gridSpan w:val="2"/>
            <w:shd w:val="clear" w:color="auto" w:fill="4BACC6"/>
          </w:tcPr>
          <w:p w:rsidR="008A6DBA" w:rsidRPr="000D5FDF" w:rsidRDefault="008A6DBA" w:rsidP="006A6664">
            <w:pPr>
              <w:rPr>
                <w:rFonts w:ascii="宋体" w:hAnsi="宋体"/>
                <w:b/>
                <w:bCs/>
              </w:rPr>
            </w:pPr>
            <w:r w:rsidRPr="000D5FDF">
              <w:rPr>
                <w:rFonts w:ascii="宋体" w:hAnsi="宋体" w:hint="eastAsia"/>
                <w:b/>
                <w:bCs/>
              </w:rPr>
              <w:t xml:space="preserve">患者姓名 ：   </w:t>
            </w:r>
            <w:bookmarkStart w:id="0" w:name="name"/>
            <w:bookmarkEnd w:id="0"/>
            <w:r w:rsidR="00F06D2B">
              <w:rPr>
                <w:rFonts w:ascii="宋体" w:hAnsi="宋体" w:hint="eastAsia"/>
                <w:b/>
                <w:bCs/>
              </w:rPr>
              <w:t>示范病例去釉</w:t>
            </w:r>
          </w:p>
          <w:p w:rsidR="008A6DBA" w:rsidRPr="000D5FDF" w:rsidRDefault="004C6729" w:rsidP="006A6664">
            <w:pPr>
              <w:rPr>
                <w:rFonts w:ascii="宋体" w:hAnsi="宋体"/>
                <w:b/>
                <w:bCs/>
              </w:rPr>
            </w:pPr>
            <w:r w:rsidRPr="000D5FDF">
              <w:rPr>
                <w:rFonts w:ascii="宋体" w:hAnsi="宋体" w:hint="eastAsia"/>
                <w:b/>
                <w:bCs/>
              </w:rPr>
              <w:t>预计矫治周期</w:t>
            </w:r>
            <w:r w:rsidR="008A6DBA" w:rsidRPr="000D5FDF">
              <w:rPr>
                <w:rFonts w:ascii="宋体" w:hAnsi="宋体" w:hint="eastAsia"/>
                <w:b/>
                <w:bCs/>
              </w:rPr>
              <w:t xml:space="preserve"> ：  </w:t>
            </w:r>
            <w:bookmarkStart w:id="1" w:name="expect_cycle"/>
            <w:bookmarkEnd w:id="1"/>
            <w:r w:rsidR="00F06D2B">
              <w:rPr>
                <w:rFonts w:ascii="宋体" w:hAnsi="宋体"/>
                <w:b/>
                <w:bCs/>
              </w:rPr>
              <w:t>9-15月</w:t>
            </w:r>
          </w:p>
        </w:tc>
        <w:tc>
          <w:tcPr>
            <w:tcW w:w="11198" w:type="dxa"/>
            <w:shd w:val="clear" w:color="auto" w:fill="4BACC6"/>
          </w:tcPr>
          <w:p w:rsidR="008A6DBA" w:rsidRPr="000D5FDF" w:rsidRDefault="008A6DBA" w:rsidP="006A6664">
            <w:pPr>
              <w:rPr>
                <w:rFonts w:ascii="宋体" w:hAnsi="宋体"/>
                <w:b/>
                <w:bCs/>
              </w:rPr>
            </w:pPr>
            <w:r w:rsidRPr="000D5FDF">
              <w:rPr>
                <w:rFonts w:ascii="宋体" w:hAnsi="宋体" w:hint="eastAsia"/>
                <w:b/>
                <w:bCs/>
              </w:rPr>
              <w:t xml:space="preserve"> 设计日期：</w:t>
            </w:r>
            <w:bookmarkStart w:id="2" w:name="design_date"/>
            <w:bookmarkEnd w:id="2"/>
            <w:r w:rsidR="00F06D2B">
              <w:rPr>
                <w:rFonts w:ascii="宋体" w:hAnsi="宋体"/>
                <w:b/>
                <w:bCs/>
              </w:rPr>
              <w:t>2019年10月28日</w:t>
            </w:r>
          </w:p>
          <w:p w:rsidR="004C6729" w:rsidRPr="000D5FDF" w:rsidRDefault="004C6729" w:rsidP="006A6664">
            <w:pPr>
              <w:rPr>
                <w:rFonts w:ascii="宋体" w:hAnsi="宋体"/>
                <w:b/>
                <w:bCs/>
              </w:rPr>
            </w:pPr>
          </w:p>
        </w:tc>
      </w:tr>
      <w:tr w:rsidR="008A6DBA" w:rsidRPr="000D5FDF" w:rsidTr="006A6664">
        <w:tc>
          <w:tcPr>
            <w:tcW w:w="1101" w:type="dxa"/>
          </w:tcPr>
          <w:p w:rsidR="008A6DBA" w:rsidRPr="000D5FDF" w:rsidRDefault="008A6DBA" w:rsidP="006A6664">
            <w:pPr>
              <w:rPr>
                <w:rFonts w:ascii="Den2Font." w:hAnsi="Den2Font."/>
                <w:b/>
                <w:bCs/>
              </w:rPr>
            </w:pPr>
          </w:p>
        </w:tc>
        <w:tc>
          <w:tcPr>
            <w:tcW w:w="14316" w:type="dxa"/>
            <w:gridSpan w:val="2"/>
          </w:tcPr>
          <w:p w:rsidR="008A6DBA" w:rsidRPr="000D5FDF" w:rsidRDefault="008A6DBA" w:rsidP="006A6664">
            <w:pPr>
              <w:jc w:val="center"/>
              <w:rPr>
                <w:rFonts w:ascii="Den2Font." w:hAnsi="Den2Font."/>
                <w:b/>
              </w:rPr>
            </w:pPr>
            <w:r w:rsidRPr="000D5FDF">
              <w:rPr>
                <w:rFonts w:ascii="Den2Font." w:hAnsi="Den2Font." w:hint="eastAsia"/>
                <w:b/>
                <w:sz w:val="24"/>
              </w:rPr>
              <w:t>临床操作提醒</w:t>
            </w:r>
          </w:p>
        </w:tc>
      </w:tr>
      <w:tr w:rsidR="00F06D2B" w:rsidRPr="000D5FDF" w:rsidTr="00D104BF">
        <w:trPr>
          <w:trHeight w:val="576"/>
        </w:trPr>
        <w:tc>
          <w:tcPr>
            <w:tcW w:w="1101" w:type="dxa"/>
          </w:tcPr>
          <w:p w:rsidR="00F06D2B" w:rsidRPr="000D5FDF" w:rsidRDefault="00F06D2B" w:rsidP="00D104B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附件</w:t>
            </w:r>
          </w:p>
        </w:tc>
        <w:tc>
          <w:tcPr>
            <w:tcW w:w="14316" w:type="dxa"/>
            <w:gridSpan w:val="2"/>
          </w:tcPr>
          <w:p w:rsidR="00F06D2B" w:rsidRDefault="00F06D2B" w:rsidP="00D104B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矫治过程中，可能在以下牙位粘结附件：</w:t>
            </w:r>
            <w:r>
              <w:rPr>
                <w:rFonts w:ascii="宋体" w:hAnsi="宋体"/>
                <w:b/>
              </w:rPr>
              <w:t>&lt;14&gt;,&lt;15&gt;,&lt;17&gt;,&lt;23&gt;,&lt;24&gt;,&lt;25&gt;</w:t>
            </w:r>
          </w:p>
          <w:p w:rsidR="00F06D2B" w:rsidRDefault="00F06D2B" w:rsidP="00D104B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矫治过程中，可能在以下牙位粘结附件：</w:t>
            </w:r>
            <w:r>
              <w:rPr>
                <w:rFonts w:ascii="宋体" w:hAnsi="宋体"/>
                <w:b/>
              </w:rPr>
              <w:t>&lt;33&gt;,&lt;34&gt;,&lt;35&gt;,&lt;37&gt;,&lt;41&gt;,&lt;42&gt;,&lt;43&gt;,&lt;44&gt;,&lt;45&gt;,&lt;47&gt;</w:t>
            </w:r>
          </w:p>
          <w:p w:rsidR="00F06D2B" w:rsidRPr="000D5FDF" w:rsidRDefault="00F06D2B" w:rsidP="00D104B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</w:t>
            </w:r>
            <w:r>
              <w:rPr>
                <w:rFonts w:ascii="宋体" w:hAnsi="宋体"/>
                <w:b/>
              </w:rPr>
              <w:t>&lt;41&gt;牙齿舌侧设计了转矩嵴，利于控制转矩，临床无需粘结。</w:t>
            </w:r>
          </w:p>
        </w:tc>
      </w:tr>
      <w:tr w:rsidR="00B83EE6" w:rsidRPr="000D5FDF" w:rsidTr="006A6664">
        <w:trPr>
          <w:trHeight w:val="576"/>
        </w:trPr>
        <w:tc>
          <w:tcPr>
            <w:tcW w:w="1101" w:type="dxa"/>
          </w:tcPr>
          <w:p w:rsidR="00B83EE6" w:rsidRPr="000D5FDF" w:rsidRDefault="00F06D2B" w:rsidP="006A66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去釉</w:t>
            </w:r>
          </w:p>
        </w:tc>
        <w:tc>
          <w:tcPr>
            <w:tcW w:w="14316" w:type="dxa"/>
            <w:gridSpan w:val="2"/>
          </w:tcPr>
          <w:p w:rsidR="00B83EE6" w:rsidRPr="000D5FDF" w:rsidRDefault="00F06D2B" w:rsidP="007061B9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矫治过程中，可能在以下牙位进行邻面去釉：</w:t>
            </w:r>
            <w:r>
              <w:rPr>
                <w:rFonts w:ascii="宋体" w:hAnsi="宋体"/>
                <w:b/>
              </w:rPr>
              <w:t>12-13间:0.5mm;23-24间:0.5mm;33-34间:0.5mm;31-32间:0.5mm;31-41间:0.5mm;41-42间:0.5mm;42-43间:0.5mm;44-45间:0.5mm</w:t>
            </w:r>
          </w:p>
        </w:tc>
      </w:tr>
      <w:tr w:rsidR="004C6729" w:rsidRPr="000D5FDF" w:rsidTr="006A6664">
        <w:tc>
          <w:tcPr>
            <w:tcW w:w="1101" w:type="dxa"/>
          </w:tcPr>
          <w:p w:rsidR="004C6729" w:rsidRPr="000D5FDF" w:rsidRDefault="004C6729" w:rsidP="006A6664">
            <w:pPr>
              <w:rPr>
                <w:rFonts w:hint="eastAsia"/>
                <w:b/>
                <w:bCs/>
              </w:rPr>
            </w:pPr>
            <w:r w:rsidRPr="000D5FDF">
              <w:rPr>
                <w:rFonts w:hint="eastAsia"/>
                <w:b/>
                <w:bCs/>
              </w:rPr>
              <w:t>临床注意事项</w:t>
            </w:r>
          </w:p>
        </w:tc>
        <w:tc>
          <w:tcPr>
            <w:tcW w:w="14316" w:type="dxa"/>
            <w:gridSpan w:val="2"/>
          </w:tcPr>
          <w:p w:rsidR="00EB3F41" w:rsidRDefault="00EB3F41" w:rsidP="007061B9">
            <w:pPr>
              <w:jc w:val="left"/>
              <w:rPr>
                <w:rFonts w:ascii="宋体" w:hAnsi="宋体" w:hint="eastAsia"/>
                <w:b/>
                <w:bCs/>
              </w:rPr>
            </w:pPr>
            <w:bookmarkStart w:id="3" w:name="clinic_notes"/>
            <w:bookmarkEnd w:id="3"/>
          </w:p>
          <w:p w:rsidR="001775FE" w:rsidRPr="000D5FDF" w:rsidRDefault="001775FE" w:rsidP="006A6664">
            <w:pPr>
              <w:rPr>
                <w:rFonts w:ascii="宋体" w:hAnsi="宋体" w:hint="eastAsia"/>
                <w:b/>
                <w:bCs/>
              </w:rPr>
            </w:pPr>
          </w:p>
          <w:p w:rsidR="00F06D2B" w:rsidRDefault="002D3256" w:rsidP="006A6664">
            <w:pPr>
              <w:rPr>
                <w:rFonts w:ascii="宋体" w:hAnsi="宋体"/>
                <w:bCs/>
              </w:rPr>
            </w:pPr>
            <w:r w:rsidRPr="000D5FDF">
              <w:rPr>
                <w:rFonts w:ascii="宋体" w:hAnsi="宋体" w:hint="eastAsia"/>
                <w:bCs/>
              </w:rPr>
              <w:t>*矫治中请临床检查上下颌是否存在咬合干扰，必要时需调合，避免早接触。</w:t>
            </w:r>
            <w:bookmarkStart w:id="4" w:name="append_content"/>
            <w:bookmarkEnd w:id="4"/>
          </w:p>
          <w:p w:rsidR="002D3256" w:rsidRPr="000D5FDF" w:rsidRDefault="00F06D2B" w:rsidP="006A6664">
            <w:pPr>
              <w:rPr>
                <w:rFonts w:hint="eastAsia"/>
                <w:b/>
                <w:bCs/>
              </w:rPr>
            </w:pPr>
            <w:r>
              <w:rPr>
                <w:rFonts w:ascii="宋体" w:hAnsi="宋体"/>
                <w:bCs/>
              </w:rPr>
              <w:t>*打开前牙咬合时默认前牙做压低过矫正设计，目标位前牙覆盖会略偏大，前牙水平向有轻度开合。但不代表客户口内的实际咬合。如您无需过矫正设计，请您及时告知，我司可尽快调整设计。</w:t>
            </w:r>
          </w:p>
          <w:p w:rsidR="000E02F2" w:rsidRPr="000D5FDF" w:rsidRDefault="000E02F2" w:rsidP="006A666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</w:rPr>
            </w:pPr>
            <w:r w:rsidRPr="000D5FDF">
              <w:rPr>
                <w:rFonts w:ascii="宋体" w:hAnsi="宋体" w:hint="eastAsia"/>
                <w:bCs/>
              </w:rPr>
              <w:t>*邻接关系不佳去釉时请注意：在牙体近远中邻面完全暴露的外形突点区域去釉（不是两牙当前的邻接区）（如下示意图所示）。如有不明请与公司联系。</w:t>
            </w:r>
          </w:p>
          <w:p w:rsidR="00EA10D8" w:rsidRPr="000D5FDF" w:rsidRDefault="000E02F2" w:rsidP="00371AF5">
            <w:pPr>
              <w:rPr>
                <w:rFonts w:hint="eastAsia"/>
                <w:b/>
                <w:bCs/>
              </w:rPr>
            </w:pPr>
            <w:r w:rsidRPr="000D5FDF">
              <w:rPr>
                <w:rFonts w:ascii="宋体" w:hAnsi="宋体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alt="分牙邻面去釉图示" style="width:119.25pt;height:43.5pt;visibility:visible">
                  <v:imagedata r:id="rId8" o:title="分牙邻面去釉图示" croptop="40420f" cropleft="14103f" cropright="9718f"/>
                </v:shape>
              </w:pict>
            </w:r>
          </w:p>
        </w:tc>
      </w:tr>
    </w:tbl>
    <w:p w:rsidR="00FE04C5" w:rsidRDefault="00FE04C5" w:rsidP="00FE04C5">
      <w:pPr>
        <w:jc w:val="left"/>
        <w:rPr>
          <w:sz w:val="24"/>
        </w:rPr>
      </w:pPr>
    </w:p>
    <w:p w:rsidR="007058A9" w:rsidRPr="004C6729" w:rsidRDefault="004C6729" w:rsidP="006E11EB">
      <w:pPr>
        <w:jc w:val="left"/>
        <w:rPr>
          <w:rFonts w:hint="eastAsia"/>
          <w:b/>
          <w:sz w:val="24"/>
        </w:rPr>
      </w:pPr>
      <w:r w:rsidRPr="004C6729">
        <w:rPr>
          <w:rFonts w:hint="eastAsia"/>
          <w:b/>
          <w:sz w:val="24"/>
        </w:rPr>
        <w:t>以上为初步设计方案，临床操作可能因矫治进程、牙齿移动等实际情况会有所调整，请以最终</w:t>
      </w:r>
      <w:r w:rsidRPr="004C6729">
        <w:rPr>
          <w:rFonts w:hint="eastAsia"/>
          <w:b/>
          <w:sz w:val="24"/>
        </w:rPr>
        <w:t>3D</w:t>
      </w:r>
      <w:r w:rsidRPr="004C6729">
        <w:rPr>
          <w:rFonts w:hint="eastAsia"/>
          <w:b/>
          <w:sz w:val="24"/>
        </w:rPr>
        <w:t>设计方案为准。</w:t>
      </w:r>
    </w:p>
    <w:sectPr w:rsidR="007058A9" w:rsidRPr="004C6729" w:rsidSect="007058A9">
      <w:headerReference w:type="even" r:id="rId9"/>
      <w:headerReference w:type="default" r:id="rId10"/>
      <w:footerReference w:type="even" r:id="rId11"/>
      <w:headerReference w:type="first" r:id="rId12"/>
      <w:pgSz w:w="16838" w:h="11906" w:orient="landscape"/>
      <w:pgMar w:top="397" w:right="720" w:bottom="397" w:left="720" w:header="851" w:footer="39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821" w:rsidRDefault="005C2821" w:rsidP="002B08CA">
      <w:r>
        <w:separator/>
      </w:r>
    </w:p>
  </w:endnote>
  <w:endnote w:type="continuationSeparator" w:id="1">
    <w:p w:rsidR="005C2821" w:rsidRDefault="005C2821" w:rsidP="002B0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2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Pr="00C90CEE" w:rsidRDefault="009C78AD" w:rsidP="00C90CEE">
    <w:pPr>
      <w:pStyle w:val="a5"/>
      <w:ind w:left="270" w:hangingChars="150" w:hanging="27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821" w:rsidRDefault="005C2821" w:rsidP="002B08CA">
      <w:r>
        <w:separator/>
      </w:r>
    </w:p>
  </w:footnote>
  <w:footnote w:type="continuationSeparator" w:id="1">
    <w:p w:rsidR="005C2821" w:rsidRDefault="005C2821" w:rsidP="002B08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16F" w:rsidRPr="00CB28D5" w:rsidRDefault="00A94BEA" w:rsidP="00CB28D5">
    <w:pPr>
      <w:tabs>
        <w:tab w:val="left" w:pos="1005"/>
      </w:tabs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15pt;margin-top:-37.2pt;width:156.75pt;height:42pt;z-index:251657728">
          <v:imagedata r:id="rId1" o:title="公司logo"/>
          <w10:wrap type="square"/>
        </v:shape>
      </w:pict>
    </w:r>
    <w:r w:rsidR="00CB28D5" w:rsidRPr="00CB28D5">
      <w:rPr>
        <w:rFonts w:ascii="黑体" w:eastAsia="黑体" w:hAnsi="黑体" w:hint="eastAsia"/>
        <w:sz w:val="20"/>
      </w:rPr>
      <w:t>第</w:t>
    </w:r>
    <w:r w:rsidR="00CB28D5">
      <w:rPr>
        <w:rFonts w:ascii="黑体" w:eastAsia="黑体" w:hAnsi="黑体" w:hint="eastAsia"/>
        <w:sz w:val="20"/>
      </w:rPr>
      <w:t>2</w:t>
    </w:r>
    <w:r w:rsidR="00CB28D5" w:rsidRPr="00CB28D5">
      <w:rPr>
        <w:rFonts w:ascii="黑体" w:eastAsia="黑体" w:hAnsi="黑体" w:hint="eastAsia"/>
        <w:sz w:val="20"/>
      </w:rPr>
      <w:t>页，共2页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8A9" w:rsidRDefault="007058A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-8.65pt;margin-top:-30.85pt;width:156.75pt;height:42pt;z-index:251658752">
          <v:imagedata r:id="rId1" o:title="公司logo"/>
          <w10:wrap type="squar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148" w:rsidRPr="00CB28D5" w:rsidRDefault="00A94BEA" w:rsidP="00EC0449">
    <w:pPr>
      <w:tabs>
        <w:tab w:val="left" w:pos="1005"/>
      </w:tabs>
      <w:ind w:leftChars="200" w:left="420" w:rightChars="267" w:right="561"/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14.1pt;margin-top:-37.95pt;width:156.75pt;height:42pt;z-index:251656704">
          <v:imagedata r:id="rId1" o:title="公司logo"/>
          <w10:wrap type="square"/>
        </v:shape>
      </w:pict>
    </w:r>
    <w:r w:rsidR="00CB28D5">
      <w:rPr>
        <w:rFonts w:ascii="黑体" w:eastAsia="黑体" w:hAnsi="黑体" w:hint="eastAsia"/>
        <w:sz w:val="28"/>
      </w:rPr>
      <w:t xml:space="preserve">                                         </w:t>
    </w:r>
    <w:r w:rsidR="00CB28D5" w:rsidRPr="00CB28D5">
      <w:rPr>
        <w:rFonts w:ascii="黑体" w:eastAsia="黑体" w:hAnsi="黑体" w:hint="eastAsia"/>
        <w:sz w:val="20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452"/>
    <w:multiLevelType w:val="multilevel"/>
    <w:tmpl w:val="ED2EC21A"/>
    <w:lvl w:ilvl="0">
      <w:start w:val="1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21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971469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F5190"/>
    <w:multiLevelType w:val="multilevel"/>
    <w:tmpl w:val="7940E71C"/>
    <w:lvl w:ilvl="0">
      <w:start w:val="3"/>
      <w:numFmt w:val="decimal"/>
      <w:lvlText w:val="%1"/>
      <w:lvlJc w:val="left"/>
      <w:pPr>
        <w:ind w:left="827" w:hanging="827"/>
      </w:pPr>
      <w:rPr>
        <w:rFonts w:hint="default"/>
      </w:rPr>
    </w:lvl>
    <w:lvl w:ilvl="1">
      <w:start w:val="23"/>
      <w:numFmt w:val="decimal"/>
      <w:lvlText w:val="%1、%2"/>
      <w:lvlJc w:val="left"/>
      <w:pPr>
        <w:ind w:left="827" w:hanging="827"/>
      </w:pPr>
      <w:rPr>
        <w:rFonts w:hint="default"/>
      </w:rPr>
    </w:lvl>
    <w:lvl w:ilvl="2">
      <w:start w:val="24"/>
      <w:numFmt w:val="decimal"/>
      <w:lvlText w:val="%1、%2-%3"/>
      <w:lvlJc w:val="left"/>
      <w:pPr>
        <w:ind w:left="827" w:hanging="827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BD3411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655D16"/>
    <w:multiLevelType w:val="multilevel"/>
    <w:tmpl w:val="D13697E0"/>
    <w:lvl w:ilvl="0">
      <w:start w:val="2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12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4FB6104"/>
    <w:multiLevelType w:val="hybridMultilevel"/>
    <w:tmpl w:val="30965F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641A86"/>
    <w:multiLevelType w:val="hybridMultilevel"/>
    <w:tmpl w:val="F4863CC8"/>
    <w:lvl w:ilvl="0" w:tplc="371CB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5781C31"/>
    <w:multiLevelType w:val="hybridMultilevel"/>
    <w:tmpl w:val="543E2A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DB0D48"/>
    <w:multiLevelType w:val="hybridMultilevel"/>
    <w:tmpl w:val="85D0E8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1F60DD"/>
    <w:multiLevelType w:val="hybridMultilevel"/>
    <w:tmpl w:val="B644C320"/>
    <w:lvl w:ilvl="0" w:tplc="371CB352">
      <w:start w:val="1"/>
      <w:numFmt w:val="decimal"/>
      <w:lvlText w:val="%1、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04C83"/>
    <w:multiLevelType w:val="hybridMultilevel"/>
    <w:tmpl w:val="01821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070270"/>
    <w:multiLevelType w:val="hybridMultilevel"/>
    <w:tmpl w:val="A0C89B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FC7087"/>
    <w:multiLevelType w:val="hybridMultilevel"/>
    <w:tmpl w:val="77ACA1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BD5743"/>
    <w:multiLevelType w:val="hybridMultilevel"/>
    <w:tmpl w:val="08EE0C90"/>
    <w:lvl w:ilvl="0" w:tplc="8952B346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0C4A8F"/>
    <w:multiLevelType w:val="hybridMultilevel"/>
    <w:tmpl w:val="120CA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CC7179"/>
    <w:multiLevelType w:val="hybridMultilevel"/>
    <w:tmpl w:val="032E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52513D"/>
    <w:multiLevelType w:val="hybridMultilevel"/>
    <w:tmpl w:val="CC30DE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C33C76"/>
    <w:multiLevelType w:val="hybridMultilevel"/>
    <w:tmpl w:val="77428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C16A39"/>
    <w:multiLevelType w:val="hybridMultilevel"/>
    <w:tmpl w:val="BB621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3"/>
  </w:num>
  <w:num w:numId="10">
    <w:abstractNumId w:val="17"/>
  </w:num>
  <w:num w:numId="11">
    <w:abstractNumId w:val="18"/>
  </w:num>
  <w:num w:numId="12">
    <w:abstractNumId w:val="16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1A0A"/>
    <w:rsid w:val="00000F37"/>
    <w:rsid w:val="00001E27"/>
    <w:rsid w:val="0000342E"/>
    <w:rsid w:val="00022CB5"/>
    <w:rsid w:val="0002465B"/>
    <w:rsid w:val="00024CE9"/>
    <w:rsid w:val="0002518D"/>
    <w:rsid w:val="00030BCE"/>
    <w:rsid w:val="00032572"/>
    <w:rsid w:val="000350F8"/>
    <w:rsid w:val="000471D8"/>
    <w:rsid w:val="00047B10"/>
    <w:rsid w:val="00051A0A"/>
    <w:rsid w:val="00057E3F"/>
    <w:rsid w:val="00063F79"/>
    <w:rsid w:val="00065F99"/>
    <w:rsid w:val="00066570"/>
    <w:rsid w:val="00073CC6"/>
    <w:rsid w:val="0007556C"/>
    <w:rsid w:val="00075FFB"/>
    <w:rsid w:val="000763AC"/>
    <w:rsid w:val="000767EC"/>
    <w:rsid w:val="00081817"/>
    <w:rsid w:val="00082691"/>
    <w:rsid w:val="00091706"/>
    <w:rsid w:val="00092FCE"/>
    <w:rsid w:val="00093F04"/>
    <w:rsid w:val="000A0C67"/>
    <w:rsid w:val="000B1E48"/>
    <w:rsid w:val="000B77CA"/>
    <w:rsid w:val="000C0D26"/>
    <w:rsid w:val="000C2828"/>
    <w:rsid w:val="000C4832"/>
    <w:rsid w:val="000C7149"/>
    <w:rsid w:val="000D0196"/>
    <w:rsid w:val="000D5F2F"/>
    <w:rsid w:val="000D5FDF"/>
    <w:rsid w:val="000E02F2"/>
    <w:rsid w:val="000E0909"/>
    <w:rsid w:val="000E4AA7"/>
    <w:rsid w:val="000E4D05"/>
    <w:rsid w:val="000F1535"/>
    <w:rsid w:val="0010327B"/>
    <w:rsid w:val="00104688"/>
    <w:rsid w:val="00104CC8"/>
    <w:rsid w:val="00107948"/>
    <w:rsid w:val="00111423"/>
    <w:rsid w:val="001117EA"/>
    <w:rsid w:val="00115A9D"/>
    <w:rsid w:val="00116A67"/>
    <w:rsid w:val="001215C4"/>
    <w:rsid w:val="0012193A"/>
    <w:rsid w:val="001234A3"/>
    <w:rsid w:val="0013077E"/>
    <w:rsid w:val="00130A6B"/>
    <w:rsid w:val="00134888"/>
    <w:rsid w:val="00144B89"/>
    <w:rsid w:val="00151F18"/>
    <w:rsid w:val="00154C31"/>
    <w:rsid w:val="00155046"/>
    <w:rsid w:val="001550C0"/>
    <w:rsid w:val="00156AED"/>
    <w:rsid w:val="00157D47"/>
    <w:rsid w:val="0016606B"/>
    <w:rsid w:val="00167B6E"/>
    <w:rsid w:val="00170E61"/>
    <w:rsid w:val="00171406"/>
    <w:rsid w:val="001758EC"/>
    <w:rsid w:val="001775FE"/>
    <w:rsid w:val="00182762"/>
    <w:rsid w:val="001832CD"/>
    <w:rsid w:val="00184220"/>
    <w:rsid w:val="00194DD0"/>
    <w:rsid w:val="001A3A3F"/>
    <w:rsid w:val="001A5EC6"/>
    <w:rsid w:val="001B4A36"/>
    <w:rsid w:val="001C02CF"/>
    <w:rsid w:val="001C14AF"/>
    <w:rsid w:val="001C2482"/>
    <w:rsid w:val="001C394A"/>
    <w:rsid w:val="001C4E78"/>
    <w:rsid w:val="001C4F6F"/>
    <w:rsid w:val="001D2C4A"/>
    <w:rsid w:val="001D2EDA"/>
    <w:rsid w:val="001D381F"/>
    <w:rsid w:val="001D4602"/>
    <w:rsid w:val="001D6008"/>
    <w:rsid w:val="001E1B0A"/>
    <w:rsid w:val="001E68DD"/>
    <w:rsid w:val="002014A9"/>
    <w:rsid w:val="00201AB2"/>
    <w:rsid w:val="00201BCE"/>
    <w:rsid w:val="00204F6B"/>
    <w:rsid w:val="00212283"/>
    <w:rsid w:val="002127DD"/>
    <w:rsid w:val="00213448"/>
    <w:rsid w:val="0021521E"/>
    <w:rsid w:val="0021697B"/>
    <w:rsid w:val="0022047D"/>
    <w:rsid w:val="002211E9"/>
    <w:rsid w:val="00221551"/>
    <w:rsid w:val="002225B4"/>
    <w:rsid w:val="00222824"/>
    <w:rsid w:val="0022394B"/>
    <w:rsid w:val="00223E68"/>
    <w:rsid w:val="00226228"/>
    <w:rsid w:val="00227BE1"/>
    <w:rsid w:val="00231ADE"/>
    <w:rsid w:val="002353E2"/>
    <w:rsid w:val="00236173"/>
    <w:rsid w:val="00236BF1"/>
    <w:rsid w:val="00236FB9"/>
    <w:rsid w:val="00240977"/>
    <w:rsid w:val="00246F86"/>
    <w:rsid w:val="0025427E"/>
    <w:rsid w:val="002559B2"/>
    <w:rsid w:val="002640CD"/>
    <w:rsid w:val="002655C1"/>
    <w:rsid w:val="002761BE"/>
    <w:rsid w:val="00277805"/>
    <w:rsid w:val="00282F4E"/>
    <w:rsid w:val="00283BDB"/>
    <w:rsid w:val="00283C6C"/>
    <w:rsid w:val="00290EB7"/>
    <w:rsid w:val="00295953"/>
    <w:rsid w:val="00296A0D"/>
    <w:rsid w:val="002A0354"/>
    <w:rsid w:val="002A277D"/>
    <w:rsid w:val="002A5EB6"/>
    <w:rsid w:val="002A7596"/>
    <w:rsid w:val="002B08CA"/>
    <w:rsid w:val="002B2263"/>
    <w:rsid w:val="002B2AB7"/>
    <w:rsid w:val="002B2DAE"/>
    <w:rsid w:val="002B596F"/>
    <w:rsid w:val="002B64A8"/>
    <w:rsid w:val="002C3EEF"/>
    <w:rsid w:val="002C4800"/>
    <w:rsid w:val="002C4C57"/>
    <w:rsid w:val="002C518A"/>
    <w:rsid w:val="002C7108"/>
    <w:rsid w:val="002D29F0"/>
    <w:rsid w:val="002D3256"/>
    <w:rsid w:val="002D5C4F"/>
    <w:rsid w:val="002E03D1"/>
    <w:rsid w:val="002E170B"/>
    <w:rsid w:val="002E33CC"/>
    <w:rsid w:val="002E52D2"/>
    <w:rsid w:val="002F0506"/>
    <w:rsid w:val="002F6D9D"/>
    <w:rsid w:val="003057C3"/>
    <w:rsid w:val="00307C6D"/>
    <w:rsid w:val="00310896"/>
    <w:rsid w:val="003156D8"/>
    <w:rsid w:val="0032367C"/>
    <w:rsid w:val="003373BB"/>
    <w:rsid w:val="00340A4C"/>
    <w:rsid w:val="00347B6F"/>
    <w:rsid w:val="003500AD"/>
    <w:rsid w:val="00350D67"/>
    <w:rsid w:val="0035617C"/>
    <w:rsid w:val="00357BBC"/>
    <w:rsid w:val="003602D2"/>
    <w:rsid w:val="0036269B"/>
    <w:rsid w:val="00365473"/>
    <w:rsid w:val="00365AA7"/>
    <w:rsid w:val="00366E5F"/>
    <w:rsid w:val="003674E5"/>
    <w:rsid w:val="00370C33"/>
    <w:rsid w:val="00371AF5"/>
    <w:rsid w:val="003735BB"/>
    <w:rsid w:val="00380E00"/>
    <w:rsid w:val="00381C19"/>
    <w:rsid w:val="00385EA9"/>
    <w:rsid w:val="00386AE8"/>
    <w:rsid w:val="00386B25"/>
    <w:rsid w:val="00390C18"/>
    <w:rsid w:val="003913FE"/>
    <w:rsid w:val="003962F3"/>
    <w:rsid w:val="003A3057"/>
    <w:rsid w:val="003A32D8"/>
    <w:rsid w:val="003A4BA7"/>
    <w:rsid w:val="003B56F9"/>
    <w:rsid w:val="003B7F92"/>
    <w:rsid w:val="003C22D8"/>
    <w:rsid w:val="003C2E1C"/>
    <w:rsid w:val="003C57A9"/>
    <w:rsid w:val="003C61EC"/>
    <w:rsid w:val="003C6811"/>
    <w:rsid w:val="003C7244"/>
    <w:rsid w:val="003D0172"/>
    <w:rsid w:val="003D2EA9"/>
    <w:rsid w:val="003D795E"/>
    <w:rsid w:val="003E1BB4"/>
    <w:rsid w:val="003E2366"/>
    <w:rsid w:val="003E4B7B"/>
    <w:rsid w:val="003E5F9E"/>
    <w:rsid w:val="003E6F61"/>
    <w:rsid w:val="003E71C8"/>
    <w:rsid w:val="003F1789"/>
    <w:rsid w:val="004006D6"/>
    <w:rsid w:val="0040390D"/>
    <w:rsid w:val="00405A56"/>
    <w:rsid w:val="00407D95"/>
    <w:rsid w:val="00410692"/>
    <w:rsid w:val="004125B4"/>
    <w:rsid w:val="00415753"/>
    <w:rsid w:val="00420603"/>
    <w:rsid w:val="00420ED1"/>
    <w:rsid w:val="0042532E"/>
    <w:rsid w:val="00426192"/>
    <w:rsid w:val="00432449"/>
    <w:rsid w:val="00432CB4"/>
    <w:rsid w:val="00435834"/>
    <w:rsid w:val="00442199"/>
    <w:rsid w:val="004426D3"/>
    <w:rsid w:val="00443022"/>
    <w:rsid w:val="004432AB"/>
    <w:rsid w:val="0044784E"/>
    <w:rsid w:val="00460AC2"/>
    <w:rsid w:val="00461C65"/>
    <w:rsid w:val="004675CE"/>
    <w:rsid w:val="00467DCB"/>
    <w:rsid w:val="00470DDA"/>
    <w:rsid w:val="0047478A"/>
    <w:rsid w:val="00477728"/>
    <w:rsid w:val="00480624"/>
    <w:rsid w:val="0048119D"/>
    <w:rsid w:val="00484C31"/>
    <w:rsid w:val="00485E0A"/>
    <w:rsid w:val="004918B6"/>
    <w:rsid w:val="004918F0"/>
    <w:rsid w:val="00491B08"/>
    <w:rsid w:val="004920A1"/>
    <w:rsid w:val="00493813"/>
    <w:rsid w:val="00495D18"/>
    <w:rsid w:val="004A5AC3"/>
    <w:rsid w:val="004A7066"/>
    <w:rsid w:val="004B2577"/>
    <w:rsid w:val="004B604A"/>
    <w:rsid w:val="004C37B7"/>
    <w:rsid w:val="004C5625"/>
    <w:rsid w:val="004C6729"/>
    <w:rsid w:val="004C6C1D"/>
    <w:rsid w:val="004D5323"/>
    <w:rsid w:val="004D596F"/>
    <w:rsid w:val="004D68F8"/>
    <w:rsid w:val="004D7AAA"/>
    <w:rsid w:val="004D7FD8"/>
    <w:rsid w:val="004E0F1B"/>
    <w:rsid w:val="004E3549"/>
    <w:rsid w:val="004E388B"/>
    <w:rsid w:val="004E3899"/>
    <w:rsid w:val="004E4A5D"/>
    <w:rsid w:val="004E6CEE"/>
    <w:rsid w:val="004F0DE2"/>
    <w:rsid w:val="004F71B3"/>
    <w:rsid w:val="004F7541"/>
    <w:rsid w:val="00501564"/>
    <w:rsid w:val="005064D1"/>
    <w:rsid w:val="00522639"/>
    <w:rsid w:val="0052411F"/>
    <w:rsid w:val="005262EF"/>
    <w:rsid w:val="0053149B"/>
    <w:rsid w:val="00531988"/>
    <w:rsid w:val="00535821"/>
    <w:rsid w:val="0053619D"/>
    <w:rsid w:val="005414E1"/>
    <w:rsid w:val="00541E2E"/>
    <w:rsid w:val="00545A9B"/>
    <w:rsid w:val="00551A4D"/>
    <w:rsid w:val="00560DFD"/>
    <w:rsid w:val="00561A8B"/>
    <w:rsid w:val="005667DA"/>
    <w:rsid w:val="0057293C"/>
    <w:rsid w:val="00574EC1"/>
    <w:rsid w:val="005756ED"/>
    <w:rsid w:val="005771AF"/>
    <w:rsid w:val="00580107"/>
    <w:rsid w:val="005841E8"/>
    <w:rsid w:val="0059151B"/>
    <w:rsid w:val="0059334D"/>
    <w:rsid w:val="00594E0D"/>
    <w:rsid w:val="005A0BC6"/>
    <w:rsid w:val="005A3772"/>
    <w:rsid w:val="005A3FBA"/>
    <w:rsid w:val="005A400A"/>
    <w:rsid w:val="005A7D3B"/>
    <w:rsid w:val="005B0E69"/>
    <w:rsid w:val="005B1A62"/>
    <w:rsid w:val="005B2384"/>
    <w:rsid w:val="005B2DCB"/>
    <w:rsid w:val="005B415A"/>
    <w:rsid w:val="005C2821"/>
    <w:rsid w:val="005C2962"/>
    <w:rsid w:val="005C4E9A"/>
    <w:rsid w:val="005D08BE"/>
    <w:rsid w:val="005D1F90"/>
    <w:rsid w:val="005D339B"/>
    <w:rsid w:val="005E2A2D"/>
    <w:rsid w:val="005E3841"/>
    <w:rsid w:val="005E4E32"/>
    <w:rsid w:val="005E5787"/>
    <w:rsid w:val="005E594A"/>
    <w:rsid w:val="005E7A88"/>
    <w:rsid w:val="005F1C1D"/>
    <w:rsid w:val="005F7940"/>
    <w:rsid w:val="00602457"/>
    <w:rsid w:val="00603C29"/>
    <w:rsid w:val="00605099"/>
    <w:rsid w:val="00605126"/>
    <w:rsid w:val="00605A20"/>
    <w:rsid w:val="006119A0"/>
    <w:rsid w:val="00614504"/>
    <w:rsid w:val="00615901"/>
    <w:rsid w:val="006220F1"/>
    <w:rsid w:val="00622316"/>
    <w:rsid w:val="00631686"/>
    <w:rsid w:val="0063625A"/>
    <w:rsid w:val="006371D3"/>
    <w:rsid w:val="006403DC"/>
    <w:rsid w:val="00641158"/>
    <w:rsid w:val="00642B1D"/>
    <w:rsid w:val="00643A81"/>
    <w:rsid w:val="00644730"/>
    <w:rsid w:val="006449F5"/>
    <w:rsid w:val="00644B78"/>
    <w:rsid w:val="00652FAC"/>
    <w:rsid w:val="0065424F"/>
    <w:rsid w:val="006746E3"/>
    <w:rsid w:val="00681A0F"/>
    <w:rsid w:val="00694912"/>
    <w:rsid w:val="00696289"/>
    <w:rsid w:val="00696E54"/>
    <w:rsid w:val="006A0DD9"/>
    <w:rsid w:val="006A6664"/>
    <w:rsid w:val="006A7AEE"/>
    <w:rsid w:val="006B16A2"/>
    <w:rsid w:val="006B1D18"/>
    <w:rsid w:val="006B3904"/>
    <w:rsid w:val="006B3977"/>
    <w:rsid w:val="006B6BF2"/>
    <w:rsid w:val="006B7FFA"/>
    <w:rsid w:val="006C4337"/>
    <w:rsid w:val="006C7F6C"/>
    <w:rsid w:val="006D1EEF"/>
    <w:rsid w:val="006D3288"/>
    <w:rsid w:val="006D7506"/>
    <w:rsid w:val="006E08E0"/>
    <w:rsid w:val="006E11EB"/>
    <w:rsid w:val="006E22D7"/>
    <w:rsid w:val="006F0B25"/>
    <w:rsid w:val="006F0F97"/>
    <w:rsid w:val="006F26C1"/>
    <w:rsid w:val="006F28E1"/>
    <w:rsid w:val="006F7B47"/>
    <w:rsid w:val="006F7D84"/>
    <w:rsid w:val="00704474"/>
    <w:rsid w:val="007050DC"/>
    <w:rsid w:val="007058A9"/>
    <w:rsid w:val="007061B9"/>
    <w:rsid w:val="0070789A"/>
    <w:rsid w:val="00710150"/>
    <w:rsid w:val="00713C0F"/>
    <w:rsid w:val="00714661"/>
    <w:rsid w:val="007152F3"/>
    <w:rsid w:val="00722BA9"/>
    <w:rsid w:val="00724F88"/>
    <w:rsid w:val="007251E2"/>
    <w:rsid w:val="00727454"/>
    <w:rsid w:val="00727EFA"/>
    <w:rsid w:val="00731412"/>
    <w:rsid w:val="00731AE2"/>
    <w:rsid w:val="00732CEE"/>
    <w:rsid w:val="007342D6"/>
    <w:rsid w:val="007365FA"/>
    <w:rsid w:val="0074691A"/>
    <w:rsid w:val="00757F90"/>
    <w:rsid w:val="0076289A"/>
    <w:rsid w:val="00771617"/>
    <w:rsid w:val="00771BC1"/>
    <w:rsid w:val="00773DF7"/>
    <w:rsid w:val="00774397"/>
    <w:rsid w:val="0078073A"/>
    <w:rsid w:val="00792C8C"/>
    <w:rsid w:val="007A0854"/>
    <w:rsid w:val="007B325B"/>
    <w:rsid w:val="007B4AA6"/>
    <w:rsid w:val="007B5B94"/>
    <w:rsid w:val="007C2F26"/>
    <w:rsid w:val="007C335B"/>
    <w:rsid w:val="007C5E21"/>
    <w:rsid w:val="007D1C2F"/>
    <w:rsid w:val="007D3E4D"/>
    <w:rsid w:val="007D5E26"/>
    <w:rsid w:val="007D7070"/>
    <w:rsid w:val="007E03F4"/>
    <w:rsid w:val="007E585C"/>
    <w:rsid w:val="007F13FE"/>
    <w:rsid w:val="007F415C"/>
    <w:rsid w:val="007F428B"/>
    <w:rsid w:val="007F47A4"/>
    <w:rsid w:val="007F54BF"/>
    <w:rsid w:val="007F7517"/>
    <w:rsid w:val="00800E30"/>
    <w:rsid w:val="0080262E"/>
    <w:rsid w:val="0080269F"/>
    <w:rsid w:val="0080284D"/>
    <w:rsid w:val="00806880"/>
    <w:rsid w:val="0080793B"/>
    <w:rsid w:val="00817144"/>
    <w:rsid w:val="008202DC"/>
    <w:rsid w:val="00821291"/>
    <w:rsid w:val="00834354"/>
    <w:rsid w:val="00837591"/>
    <w:rsid w:val="008416C3"/>
    <w:rsid w:val="008436A2"/>
    <w:rsid w:val="00850210"/>
    <w:rsid w:val="00850303"/>
    <w:rsid w:val="0085037E"/>
    <w:rsid w:val="008524CF"/>
    <w:rsid w:val="00852937"/>
    <w:rsid w:val="00852C88"/>
    <w:rsid w:val="00853631"/>
    <w:rsid w:val="008555D3"/>
    <w:rsid w:val="008636E0"/>
    <w:rsid w:val="0086786C"/>
    <w:rsid w:val="008700BF"/>
    <w:rsid w:val="008777E6"/>
    <w:rsid w:val="00877C8D"/>
    <w:rsid w:val="00883156"/>
    <w:rsid w:val="008913ED"/>
    <w:rsid w:val="0089343C"/>
    <w:rsid w:val="008A048C"/>
    <w:rsid w:val="008A2EB0"/>
    <w:rsid w:val="008A4498"/>
    <w:rsid w:val="008A6DBA"/>
    <w:rsid w:val="008B037B"/>
    <w:rsid w:val="008B17D5"/>
    <w:rsid w:val="008B1825"/>
    <w:rsid w:val="008B59CB"/>
    <w:rsid w:val="008B778E"/>
    <w:rsid w:val="008C07C8"/>
    <w:rsid w:val="008C7769"/>
    <w:rsid w:val="008D1288"/>
    <w:rsid w:val="008D1B6F"/>
    <w:rsid w:val="008D5B27"/>
    <w:rsid w:val="008D627B"/>
    <w:rsid w:val="008D717E"/>
    <w:rsid w:val="008E304E"/>
    <w:rsid w:val="008E620D"/>
    <w:rsid w:val="008F0F31"/>
    <w:rsid w:val="008F6644"/>
    <w:rsid w:val="00900E3F"/>
    <w:rsid w:val="009011A8"/>
    <w:rsid w:val="009014A0"/>
    <w:rsid w:val="009023AA"/>
    <w:rsid w:val="009076FA"/>
    <w:rsid w:val="00907D91"/>
    <w:rsid w:val="00910706"/>
    <w:rsid w:val="0091128D"/>
    <w:rsid w:val="009147DE"/>
    <w:rsid w:val="00920370"/>
    <w:rsid w:val="009205BB"/>
    <w:rsid w:val="009262F3"/>
    <w:rsid w:val="009266C8"/>
    <w:rsid w:val="00935D36"/>
    <w:rsid w:val="00935E4D"/>
    <w:rsid w:val="00936890"/>
    <w:rsid w:val="00940331"/>
    <w:rsid w:val="009414ED"/>
    <w:rsid w:val="00941B51"/>
    <w:rsid w:val="0094270D"/>
    <w:rsid w:val="00944093"/>
    <w:rsid w:val="009444BD"/>
    <w:rsid w:val="00944ACC"/>
    <w:rsid w:val="009462C1"/>
    <w:rsid w:val="00950148"/>
    <w:rsid w:val="00950413"/>
    <w:rsid w:val="00962660"/>
    <w:rsid w:val="009627A3"/>
    <w:rsid w:val="0096346C"/>
    <w:rsid w:val="009637FE"/>
    <w:rsid w:val="00963C3A"/>
    <w:rsid w:val="0096535F"/>
    <w:rsid w:val="009658FC"/>
    <w:rsid w:val="00975349"/>
    <w:rsid w:val="00976751"/>
    <w:rsid w:val="00976A71"/>
    <w:rsid w:val="00981F77"/>
    <w:rsid w:val="00982450"/>
    <w:rsid w:val="00983435"/>
    <w:rsid w:val="009868CC"/>
    <w:rsid w:val="00991A00"/>
    <w:rsid w:val="00992589"/>
    <w:rsid w:val="009930FA"/>
    <w:rsid w:val="0099395C"/>
    <w:rsid w:val="009961C6"/>
    <w:rsid w:val="009A0CFA"/>
    <w:rsid w:val="009A5C60"/>
    <w:rsid w:val="009B2692"/>
    <w:rsid w:val="009B7063"/>
    <w:rsid w:val="009C3872"/>
    <w:rsid w:val="009C49CD"/>
    <w:rsid w:val="009C78AD"/>
    <w:rsid w:val="009D23C3"/>
    <w:rsid w:val="009D5E13"/>
    <w:rsid w:val="009E2E52"/>
    <w:rsid w:val="009F45AC"/>
    <w:rsid w:val="00A0486E"/>
    <w:rsid w:val="00A11DFC"/>
    <w:rsid w:val="00A12631"/>
    <w:rsid w:val="00A1370F"/>
    <w:rsid w:val="00A139A5"/>
    <w:rsid w:val="00A159C4"/>
    <w:rsid w:val="00A163D4"/>
    <w:rsid w:val="00A202C3"/>
    <w:rsid w:val="00A247B8"/>
    <w:rsid w:val="00A26C5F"/>
    <w:rsid w:val="00A3380E"/>
    <w:rsid w:val="00A34650"/>
    <w:rsid w:val="00A378DD"/>
    <w:rsid w:val="00A412E0"/>
    <w:rsid w:val="00A42C7E"/>
    <w:rsid w:val="00A465DD"/>
    <w:rsid w:val="00A50500"/>
    <w:rsid w:val="00A50AE9"/>
    <w:rsid w:val="00A55BC0"/>
    <w:rsid w:val="00A60EDD"/>
    <w:rsid w:val="00A61FF3"/>
    <w:rsid w:val="00A639A7"/>
    <w:rsid w:val="00A639F7"/>
    <w:rsid w:val="00A644A1"/>
    <w:rsid w:val="00A6508A"/>
    <w:rsid w:val="00A65993"/>
    <w:rsid w:val="00A65C33"/>
    <w:rsid w:val="00A858D3"/>
    <w:rsid w:val="00A85913"/>
    <w:rsid w:val="00A86067"/>
    <w:rsid w:val="00A94BEA"/>
    <w:rsid w:val="00A9730C"/>
    <w:rsid w:val="00AA24C2"/>
    <w:rsid w:val="00AA32C6"/>
    <w:rsid w:val="00AA3CD6"/>
    <w:rsid w:val="00AA74B5"/>
    <w:rsid w:val="00AA7F93"/>
    <w:rsid w:val="00AB036E"/>
    <w:rsid w:val="00AB111F"/>
    <w:rsid w:val="00AC4242"/>
    <w:rsid w:val="00AC470B"/>
    <w:rsid w:val="00AC60AC"/>
    <w:rsid w:val="00AD4A17"/>
    <w:rsid w:val="00AE7207"/>
    <w:rsid w:val="00AF0D50"/>
    <w:rsid w:val="00AF1275"/>
    <w:rsid w:val="00AF31D9"/>
    <w:rsid w:val="00AF679F"/>
    <w:rsid w:val="00AF723B"/>
    <w:rsid w:val="00B062CE"/>
    <w:rsid w:val="00B07484"/>
    <w:rsid w:val="00B15995"/>
    <w:rsid w:val="00B21B57"/>
    <w:rsid w:val="00B21C47"/>
    <w:rsid w:val="00B225C6"/>
    <w:rsid w:val="00B24F44"/>
    <w:rsid w:val="00B30328"/>
    <w:rsid w:val="00B416BD"/>
    <w:rsid w:val="00B42CD7"/>
    <w:rsid w:val="00B43B52"/>
    <w:rsid w:val="00B44843"/>
    <w:rsid w:val="00B44ECE"/>
    <w:rsid w:val="00B45764"/>
    <w:rsid w:val="00B46389"/>
    <w:rsid w:val="00B5098B"/>
    <w:rsid w:val="00B51C55"/>
    <w:rsid w:val="00B55535"/>
    <w:rsid w:val="00B56036"/>
    <w:rsid w:val="00B5716F"/>
    <w:rsid w:val="00B5790D"/>
    <w:rsid w:val="00B60C7B"/>
    <w:rsid w:val="00B66B88"/>
    <w:rsid w:val="00B74AC3"/>
    <w:rsid w:val="00B8042E"/>
    <w:rsid w:val="00B83EE6"/>
    <w:rsid w:val="00B84463"/>
    <w:rsid w:val="00B8665E"/>
    <w:rsid w:val="00B97A86"/>
    <w:rsid w:val="00BA0EB7"/>
    <w:rsid w:val="00BA3F30"/>
    <w:rsid w:val="00BB10AD"/>
    <w:rsid w:val="00BB735A"/>
    <w:rsid w:val="00BB7C9C"/>
    <w:rsid w:val="00BC0E8F"/>
    <w:rsid w:val="00BC62AC"/>
    <w:rsid w:val="00BC793E"/>
    <w:rsid w:val="00BD0D20"/>
    <w:rsid w:val="00BD0DF3"/>
    <w:rsid w:val="00BD1216"/>
    <w:rsid w:val="00BD67A9"/>
    <w:rsid w:val="00BE13FC"/>
    <w:rsid w:val="00BF1F5D"/>
    <w:rsid w:val="00BF5A2A"/>
    <w:rsid w:val="00C0028F"/>
    <w:rsid w:val="00C15BAC"/>
    <w:rsid w:val="00C15C68"/>
    <w:rsid w:val="00C165EB"/>
    <w:rsid w:val="00C22896"/>
    <w:rsid w:val="00C25792"/>
    <w:rsid w:val="00C3119E"/>
    <w:rsid w:val="00C366F9"/>
    <w:rsid w:val="00C402B6"/>
    <w:rsid w:val="00C46FEB"/>
    <w:rsid w:val="00C54F77"/>
    <w:rsid w:val="00C5613B"/>
    <w:rsid w:val="00C57317"/>
    <w:rsid w:val="00C575FF"/>
    <w:rsid w:val="00C578DA"/>
    <w:rsid w:val="00C608F8"/>
    <w:rsid w:val="00C85A2D"/>
    <w:rsid w:val="00C85C73"/>
    <w:rsid w:val="00C90CEE"/>
    <w:rsid w:val="00C9394B"/>
    <w:rsid w:val="00C948F8"/>
    <w:rsid w:val="00C95A42"/>
    <w:rsid w:val="00C96E45"/>
    <w:rsid w:val="00C9731F"/>
    <w:rsid w:val="00CA00DC"/>
    <w:rsid w:val="00CA3667"/>
    <w:rsid w:val="00CA3CE8"/>
    <w:rsid w:val="00CA426B"/>
    <w:rsid w:val="00CB0C14"/>
    <w:rsid w:val="00CB10B4"/>
    <w:rsid w:val="00CB178A"/>
    <w:rsid w:val="00CB28D5"/>
    <w:rsid w:val="00CB3076"/>
    <w:rsid w:val="00CB33DB"/>
    <w:rsid w:val="00CB62AA"/>
    <w:rsid w:val="00CB7E00"/>
    <w:rsid w:val="00CC12BD"/>
    <w:rsid w:val="00CC44BB"/>
    <w:rsid w:val="00CC4B71"/>
    <w:rsid w:val="00CD0BEB"/>
    <w:rsid w:val="00CD1DF3"/>
    <w:rsid w:val="00CE1644"/>
    <w:rsid w:val="00CE274E"/>
    <w:rsid w:val="00CE295A"/>
    <w:rsid w:val="00CE3735"/>
    <w:rsid w:val="00CE477B"/>
    <w:rsid w:val="00CF1D4D"/>
    <w:rsid w:val="00CF331D"/>
    <w:rsid w:val="00CF350D"/>
    <w:rsid w:val="00CF726B"/>
    <w:rsid w:val="00CF7E0B"/>
    <w:rsid w:val="00D011FD"/>
    <w:rsid w:val="00D01931"/>
    <w:rsid w:val="00D0572F"/>
    <w:rsid w:val="00D10A79"/>
    <w:rsid w:val="00D13201"/>
    <w:rsid w:val="00D2024C"/>
    <w:rsid w:val="00D20816"/>
    <w:rsid w:val="00D24B98"/>
    <w:rsid w:val="00D32523"/>
    <w:rsid w:val="00D40727"/>
    <w:rsid w:val="00D469C6"/>
    <w:rsid w:val="00D4762E"/>
    <w:rsid w:val="00D502A2"/>
    <w:rsid w:val="00D51189"/>
    <w:rsid w:val="00D5518E"/>
    <w:rsid w:val="00D61400"/>
    <w:rsid w:val="00D619DF"/>
    <w:rsid w:val="00D668AB"/>
    <w:rsid w:val="00D66B30"/>
    <w:rsid w:val="00D67181"/>
    <w:rsid w:val="00D7304F"/>
    <w:rsid w:val="00D74570"/>
    <w:rsid w:val="00D747F2"/>
    <w:rsid w:val="00D74B40"/>
    <w:rsid w:val="00D77820"/>
    <w:rsid w:val="00D81179"/>
    <w:rsid w:val="00D81272"/>
    <w:rsid w:val="00D81F20"/>
    <w:rsid w:val="00D83233"/>
    <w:rsid w:val="00D83E22"/>
    <w:rsid w:val="00D84B58"/>
    <w:rsid w:val="00D84B8A"/>
    <w:rsid w:val="00D858BA"/>
    <w:rsid w:val="00D86AB3"/>
    <w:rsid w:val="00D92466"/>
    <w:rsid w:val="00D92796"/>
    <w:rsid w:val="00D978C8"/>
    <w:rsid w:val="00DA147A"/>
    <w:rsid w:val="00DA26B0"/>
    <w:rsid w:val="00DA2F6B"/>
    <w:rsid w:val="00DA611E"/>
    <w:rsid w:val="00DB05F7"/>
    <w:rsid w:val="00DB073A"/>
    <w:rsid w:val="00DB0979"/>
    <w:rsid w:val="00DB23AD"/>
    <w:rsid w:val="00DB31F2"/>
    <w:rsid w:val="00DB48A5"/>
    <w:rsid w:val="00DC5067"/>
    <w:rsid w:val="00DE3DBF"/>
    <w:rsid w:val="00DF48A4"/>
    <w:rsid w:val="00E04DE8"/>
    <w:rsid w:val="00E05AEA"/>
    <w:rsid w:val="00E11655"/>
    <w:rsid w:val="00E117F7"/>
    <w:rsid w:val="00E14355"/>
    <w:rsid w:val="00E212F8"/>
    <w:rsid w:val="00E22BC3"/>
    <w:rsid w:val="00E2627A"/>
    <w:rsid w:val="00E27061"/>
    <w:rsid w:val="00E33150"/>
    <w:rsid w:val="00E371AF"/>
    <w:rsid w:val="00E45584"/>
    <w:rsid w:val="00E46B8C"/>
    <w:rsid w:val="00E528E9"/>
    <w:rsid w:val="00E5776E"/>
    <w:rsid w:val="00E6379E"/>
    <w:rsid w:val="00E64940"/>
    <w:rsid w:val="00E6537B"/>
    <w:rsid w:val="00E660B3"/>
    <w:rsid w:val="00E67F5C"/>
    <w:rsid w:val="00E71A62"/>
    <w:rsid w:val="00E71FDB"/>
    <w:rsid w:val="00E7214E"/>
    <w:rsid w:val="00E7296B"/>
    <w:rsid w:val="00E730F4"/>
    <w:rsid w:val="00E74F25"/>
    <w:rsid w:val="00E77ECA"/>
    <w:rsid w:val="00E80BE1"/>
    <w:rsid w:val="00E81BB3"/>
    <w:rsid w:val="00E83E81"/>
    <w:rsid w:val="00E841DE"/>
    <w:rsid w:val="00E952CC"/>
    <w:rsid w:val="00EA10D8"/>
    <w:rsid w:val="00EA1A56"/>
    <w:rsid w:val="00EA6DA0"/>
    <w:rsid w:val="00EA738B"/>
    <w:rsid w:val="00EB094E"/>
    <w:rsid w:val="00EB2A36"/>
    <w:rsid w:val="00EB30BD"/>
    <w:rsid w:val="00EB37FF"/>
    <w:rsid w:val="00EB3F41"/>
    <w:rsid w:val="00EB6A44"/>
    <w:rsid w:val="00EB7AD8"/>
    <w:rsid w:val="00EC0449"/>
    <w:rsid w:val="00EC053C"/>
    <w:rsid w:val="00EC2BA3"/>
    <w:rsid w:val="00EC78C4"/>
    <w:rsid w:val="00ED36F5"/>
    <w:rsid w:val="00ED370B"/>
    <w:rsid w:val="00EE173B"/>
    <w:rsid w:val="00EE2807"/>
    <w:rsid w:val="00EE3B04"/>
    <w:rsid w:val="00EE5D8B"/>
    <w:rsid w:val="00EF1467"/>
    <w:rsid w:val="00EF23AF"/>
    <w:rsid w:val="00EF41C5"/>
    <w:rsid w:val="00EF42FA"/>
    <w:rsid w:val="00EF436F"/>
    <w:rsid w:val="00EF5719"/>
    <w:rsid w:val="00EF5769"/>
    <w:rsid w:val="00F045D4"/>
    <w:rsid w:val="00F0518E"/>
    <w:rsid w:val="00F06D2B"/>
    <w:rsid w:val="00F12DDB"/>
    <w:rsid w:val="00F26AAD"/>
    <w:rsid w:val="00F31098"/>
    <w:rsid w:val="00F434B4"/>
    <w:rsid w:val="00F436FF"/>
    <w:rsid w:val="00F44C2C"/>
    <w:rsid w:val="00F460F0"/>
    <w:rsid w:val="00F47DEA"/>
    <w:rsid w:val="00F530D2"/>
    <w:rsid w:val="00F55B4F"/>
    <w:rsid w:val="00F56221"/>
    <w:rsid w:val="00F57310"/>
    <w:rsid w:val="00F63029"/>
    <w:rsid w:val="00F64B45"/>
    <w:rsid w:val="00F675E0"/>
    <w:rsid w:val="00F67950"/>
    <w:rsid w:val="00F75DDA"/>
    <w:rsid w:val="00F77B0A"/>
    <w:rsid w:val="00F80068"/>
    <w:rsid w:val="00FA0ABE"/>
    <w:rsid w:val="00FA76F3"/>
    <w:rsid w:val="00FB112B"/>
    <w:rsid w:val="00FB4998"/>
    <w:rsid w:val="00FB7B4E"/>
    <w:rsid w:val="00FC2002"/>
    <w:rsid w:val="00FC3605"/>
    <w:rsid w:val="00FD19ED"/>
    <w:rsid w:val="00FD2710"/>
    <w:rsid w:val="00FD45AD"/>
    <w:rsid w:val="00FD45E6"/>
    <w:rsid w:val="00FD4D62"/>
    <w:rsid w:val="00FD51FD"/>
    <w:rsid w:val="00FD708E"/>
    <w:rsid w:val="00FE04C5"/>
    <w:rsid w:val="00FE12D7"/>
    <w:rsid w:val="00FE64E1"/>
    <w:rsid w:val="00FF2DA3"/>
    <w:rsid w:val="00FF440F"/>
    <w:rsid w:val="00FF6100"/>
    <w:rsid w:val="00FF7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9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59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2B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B08C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B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B08CA"/>
    <w:rPr>
      <w:kern w:val="2"/>
      <w:sz w:val="18"/>
      <w:szCs w:val="18"/>
    </w:rPr>
  </w:style>
  <w:style w:type="paragraph" w:styleId="a6">
    <w:name w:val="Balloon Text"/>
    <w:basedOn w:val="a"/>
    <w:link w:val="Char1"/>
    <w:rsid w:val="00082691"/>
    <w:rPr>
      <w:sz w:val="18"/>
      <w:szCs w:val="18"/>
    </w:rPr>
  </w:style>
  <w:style w:type="character" w:customStyle="1" w:styleId="Char1">
    <w:name w:val="批注框文本 Char"/>
    <w:link w:val="a6"/>
    <w:rsid w:val="00082691"/>
    <w:rPr>
      <w:kern w:val="2"/>
      <w:sz w:val="18"/>
      <w:szCs w:val="18"/>
    </w:rPr>
  </w:style>
  <w:style w:type="table" w:styleId="3">
    <w:name w:val="Table Colorful 3"/>
    <w:basedOn w:val="a1"/>
    <w:rsid w:val="006449F5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Elegant"/>
    <w:basedOn w:val="a1"/>
    <w:rsid w:val="006449F5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网格表 21"/>
    <w:basedOn w:val="a1"/>
    <w:uiPriority w:val="47"/>
    <w:rsid w:val="00614504"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a8">
    <w:name w:val="Hyperlink"/>
    <w:unhideWhenUsed/>
    <w:rsid w:val="00283BD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2E170B"/>
    <w:pPr>
      <w:ind w:firstLineChars="200" w:firstLine="420"/>
    </w:pPr>
  </w:style>
  <w:style w:type="table" w:styleId="-5">
    <w:name w:val="Light List Accent 5"/>
    <w:basedOn w:val="a1"/>
    <w:uiPriority w:val="61"/>
    <w:rsid w:val="0093689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44C2A-B3E3-4731-B463-E212C75D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OUTPLANWithTargetIPRPic.dot.tmp</Template>
  <TotalTime>0</TotalTime>
  <Pages>1</Pages>
  <Words>404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subject/>
  <dc:creator>eainc</dc:creator>
  <cp:keywords/>
  <cp:lastModifiedBy>wuyonglun</cp:lastModifiedBy>
  <cp:revision>2</cp:revision>
  <cp:lastPrinted>2013-11-19T03:59:00Z</cp:lastPrinted>
  <dcterms:created xsi:type="dcterms:W3CDTF">2019-10-28T09:08:00Z</dcterms:created>
  <dcterms:modified xsi:type="dcterms:W3CDTF">2019-10-28T09:08:00Z</dcterms:modified>
</cp:coreProperties>
</file>