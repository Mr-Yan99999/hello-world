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417" w:type="dxa"/>
        <w:tblBorders>
          <w:top w:val="single" w:sz="8" w:space="0" w:color="0086CD"/>
          <w:left w:val="single" w:sz="8" w:space="0" w:color="0086CD"/>
          <w:bottom w:val="single" w:sz="8" w:space="0" w:color="0086CD"/>
          <w:right w:val="single" w:sz="8" w:space="0" w:color="0086CD"/>
          <w:insideH w:val="single" w:sz="6" w:space="0" w:color="0086CD"/>
          <w:insideV w:val="single" w:sz="6" w:space="0" w:color="0086CD"/>
        </w:tblBorders>
        <w:tblLayout w:type="fixed"/>
        <w:tblLook w:val="04A0"/>
      </w:tblPr>
      <w:tblGrid>
        <w:gridCol w:w="1101"/>
        <w:gridCol w:w="3118"/>
        <w:gridCol w:w="11198"/>
      </w:tblGrid>
      <w:tr w:rsidR="008A6DBA" w:rsidRPr="00B67CFA" w:rsidTr="00702489">
        <w:tc>
          <w:tcPr>
            <w:tcW w:w="4219" w:type="dxa"/>
            <w:gridSpan w:val="2"/>
            <w:tcBorders>
              <w:top w:val="single" w:sz="8" w:space="0" w:color="0086CD"/>
              <w:bottom w:val="single" w:sz="6" w:space="0" w:color="0086CD"/>
            </w:tcBorders>
            <w:shd w:val="clear" w:color="auto" w:fill="4BACC6"/>
          </w:tcPr>
          <w:p w:rsidR="008A6DBA" w:rsidRPr="00B67CFA" w:rsidRDefault="008A6DBA" w:rsidP="00702489">
            <w:pPr>
              <w:rPr>
                <w:rFonts w:ascii="宋体" w:hAnsi="宋体"/>
                <w:b/>
                <w:bCs/>
              </w:rPr>
            </w:pPr>
            <w:r w:rsidRPr="00B67CFA">
              <w:rPr>
                <w:rFonts w:ascii="宋体" w:hAnsi="宋体" w:hint="eastAsia"/>
                <w:b/>
                <w:bCs/>
              </w:rPr>
              <w:t xml:space="preserve">患者姓名 ：   </w:t>
            </w:r>
            <w:bookmarkStart w:id="0" w:name="name"/>
            <w:bookmarkEnd w:id="0"/>
            <w:r w:rsidR="0019469F">
              <w:rPr>
                <w:rFonts w:ascii="宋体" w:hAnsi="宋体" w:hint="eastAsia"/>
                <w:b/>
                <w:bCs/>
              </w:rPr>
              <w:t>高丁凌</w:t>
            </w:r>
          </w:p>
          <w:p w:rsidR="008A6DBA" w:rsidRPr="00B67CFA" w:rsidRDefault="008A6DBA" w:rsidP="00702489">
            <w:pPr>
              <w:rPr>
                <w:rFonts w:ascii="宋体" w:hAnsi="宋体"/>
                <w:b/>
                <w:bCs/>
              </w:rPr>
            </w:pPr>
            <w:r w:rsidRPr="00B67CFA">
              <w:rPr>
                <w:rFonts w:ascii="宋体" w:hAnsi="宋体" w:hint="eastAsia"/>
                <w:b/>
                <w:bCs/>
              </w:rPr>
              <w:t xml:space="preserve">矫治步骤 ：  </w:t>
            </w:r>
            <w:bookmarkStart w:id="1" w:name="upper_jaw_steps"/>
            <w:bookmarkEnd w:id="1"/>
            <w:r w:rsidR="0019469F">
              <w:rPr>
                <w:rFonts w:ascii="宋体" w:hAnsi="宋体" w:hint="eastAsia"/>
                <w:b/>
                <w:bCs/>
              </w:rPr>
              <w:t>上颌</w:t>
            </w:r>
            <w:r w:rsidR="0019469F">
              <w:rPr>
                <w:rFonts w:ascii="宋体" w:hAnsi="宋体"/>
                <w:b/>
                <w:bCs/>
              </w:rPr>
              <w:t>:1-20</w:t>
            </w:r>
          </w:p>
        </w:tc>
        <w:tc>
          <w:tcPr>
            <w:tcW w:w="11198" w:type="dxa"/>
            <w:tcBorders>
              <w:top w:val="single" w:sz="8" w:space="0" w:color="0086CD"/>
              <w:bottom w:val="single" w:sz="6" w:space="0" w:color="0086CD"/>
            </w:tcBorders>
            <w:shd w:val="clear" w:color="auto" w:fill="4BACC6"/>
          </w:tcPr>
          <w:p w:rsidR="008A6DBA" w:rsidRPr="00B67CFA" w:rsidRDefault="008A6DBA" w:rsidP="00702489">
            <w:pPr>
              <w:rPr>
                <w:rFonts w:ascii="宋体" w:hAnsi="宋体"/>
                <w:b/>
                <w:bCs/>
              </w:rPr>
            </w:pPr>
            <w:r w:rsidRPr="00B67CFA">
              <w:rPr>
                <w:rFonts w:ascii="宋体" w:hAnsi="宋体" w:hint="eastAsia"/>
                <w:b/>
                <w:bCs/>
              </w:rPr>
              <w:t xml:space="preserve"> 设计日期：</w:t>
            </w:r>
            <w:bookmarkStart w:id="2" w:name="design_date"/>
            <w:bookmarkEnd w:id="2"/>
            <w:r w:rsidR="0019469F">
              <w:rPr>
                <w:rFonts w:ascii="宋体" w:hAnsi="宋体"/>
                <w:b/>
                <w:bCs/>
              </w:rPr>
              <w:t>2019年11月29日</w:t>
            </w:r>
          </w:p>
          <w:p w:rsidR="008A6DBA" w:rsidRPr="00B67CFA" w:rsidRDefault="0019469F" w:rsidP="00702489">
            <w:pPr>
              <w:rPr>
                <w:rFonts w:ascii="宋体" w:hAnsi="宋体"/>
                <w:b/>
                <w:bCs/>
              </w:rPr>
            </w:pPr>
            <w:bookmarkStart w:id="3" w:name="lower_jaw_steps"/>
            <w:bookmarkEnd w:id="3"/>
            <w:r>
              <w:rPr>
                <w:rFonts w:ascii="宋体" w:hAnsi="宋体" w:hint="eastAsia"/>
                <w:b/>
                <w:bCs/>
              </w:rPr>
              <w:t>下颌</w:t>
            </w:r>
            <w:r>
              <w:rPr>
                <w:rFonts w:ascii="宋体" w:hAnsi="宋体"/>
                <w:b/>
                <w:bCs/>
              </w:rPr>
              <w:t>:1-20</w:t>
            </w:r>
          </w:p>
        </w:tc>
      </w:tr>
      <w:tr w:rsidR="008A6DBA" w:rsidRPr="00B67CFA" w:rsidTr="00702489">
        <w:tc>
          <w:tcPr>
            <w:tcW w:w="1101" w:type="dxa"/>
            <w:tcBorders>
              <w:top w:val="single" w:sz="6" w:space="0" w:color="0086CD"/>
              <w:bottom w:val="single" w:sz="6" w:space="0" w:color="0086CD"/>
            </w:tcBorders>
            <w:shd w:val="clear" w:color="auto" w:fill="FFFFFF"/>
          </w:tcPr>
          <w:p w:rsidR="008A6DBA" w:rsidRPr="00B67CFA" w:rsidRDefault="008A6DBA" w:rsidP="00702489">
            <w:pPr>
              <w:rPr>
                <w:rFonts w:ascii="Den2Font." w:hAnsi="Den2Font."/>
                <w:b/>
                <w:bCs/>
              </w:rPr>
            </w:pPr>
          </w:p>
        </w:tc>
        <w:tc>
          <w:tcPr>
            <w:tcW w:w="14316" w:type="dxa"/>
            <w:gridSpan w:val="2"/>
            <w:tcBorders>
              <w:top w:val="single" w:sz="6" w:space="0" w:color="0086CD"/>
              <w:bottom w:val="single" w:sz="6" w:space="0" w:color="0086CD"/>
            </w:tcBorders>
            <w:shd w:val="clear" w:color="auto" w:fill="FFFFFF"/>
          </w:tcPr>
          <w:p w:rsidR="008A6DBA" w:rsidRPr="00B67CFA" w:rsidRDefault="008A6DBA" w:rsidP="00702489">
            <w:pPr>
              <w:jc w:val="center"/>
              <w:rPr>
                <w:rFonts w:ascii="Den2Font." w:hAnsi="Den2Font."/>
                <w:b/>
              </w:rPr>
            </w:pPr>
            <w:r w:rsidRPr="00B67CFA">
              <w:rPr>
                <w:rFonts w:ascii="Den2Font." w:hAnsi="Den2Font." w:hint="eastAsia"/>
                <w:b/>
                <w:sz w:val="24"/>
              </w:rPr>
              <w:t>临床操作提醒</w:t>
            </w:r>
          </w:p>
        </w:tc>
      </w:tr>
      <w:tr w:rsidR="008A6DBA" w:rsidRPr="00B67CFA" w:rsidTr="00702489">
        <w:tc>
          <w:tcPr>
            <w:tcW w:w="1101" w:type="dxa"/>
            <w:tcBorders>
              <w:top w:val="single" w:sz="6" w:space="0" w:color="0086CD"/>
              <w:bottom w:val="single" w:sz="6" w:space="0" w:color="0086CD"/>
            </w:tcBorders>
            <w:shd w:val="clear" w:color="auto" w:fill="FFFFFF"/>
          </w:tcPr>
          <w:p w:rsidR="008A6DBA" w:rsidRPr="000C550F" w:rsidRDefault="0019469F" w:rsidP="0070248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步</w:t>
            </w:r>
          </w:p>
        </w:tc>
        <w:tc>
          <w:tcPr>
            <w:tcW w:w="14316" w:type="dxa"/>
            <w:gridSpan w:val="2"/>
            <w:tcBorders>
              <w:top w:val="single" w:sz="6" w:space="0" w:color="0086CD"/>
              <w:bottom w:val="single" w:sz="6" w:space="0" w:color="0086CD"/>
            </w:tcBorders>
            <w:shd w:val="clear" w:color="auto" w:fill="FFFFFF"/>
          </w:tcPr>
          <w:p w:rsidR="0019469F" w:rsidRDefault="0019469F" w:rsidP="00DE719F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从该步矫治器开始，</w:t>
            </w:r>
            <w:r>
              <w:rPr>
                <w:rFonts w:ascii="宋体" w:hAnsi="宋体"/>
                <w:b/>
              </w:rPr>
              <w:t>T1作为附件粘结模板，在&lt;12&gt;,&lt;16&gt;,&lt;22&gt;,&lt;26&gt;,&lt;54&gt;,&lt;64&gt;上粘结附件</w:t>
            </w:r>
          </w:p>
          <w:p w:rsidR="0019469F" w:rsidRDefault="0019469F" w:rsidP="00DE719F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从该步矫治器开始，</w:t>
            </w:r>
            <w:r>
              <w:rPr>
                <w:rFonts w:ascii="宋体" w:hAnsi="宋体"/>
                <w:b/>
              </w:rPr>
              <w:t>T1作为附件粘结模板，在&lt;32&gt;,&lt;36&gt;,&lt;42&gt;,&lt;46&gt;上粘结附件</w:t>
            </w:r>
          </w:p>
          <w:p w:rsidR="0019469F" w:rsidRDefault="0019469F" w:rsidP="00DE719F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从该步矫治器开始，</w:t>
            </w:r>
            <w:r>
              <w:rPr>
                <w:rFonts w:ascii="宋体" w:hAnsi="宋体"/>
                <w:b/>
              </w:rPr>
              <w:t>&lt;44&gt;,&lt;34&gt;,&lt;35&gt;,&lt;35&gt;间矫治器上已预留萌出空间。</w:t>
            </w:r>
          </w:p>
          <w:p w:rsidR="008A6DBA" w:rsidRPr="000C550F" w:rsidRDefault="0019469F" w:rsidP="00DE719F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从该步矫治器开始，需配合种植钉，矫治器会在</w:t>
            </w:r>
            <w:r>
              <w:rPr>
                <w:rFonts w:ascii="宋体" w:hAnsi="宋体"/>
                <w:b/>
              </w:rPr>
              <w:t>53,63唇侧预留近中牵引钩位置,右上后牙区,左上后牙区需要植入种植钉，请临床配合弹性牵引，辅助牙齿移动。</w:t>
            </w:r>
          </w:p>
        </w:tc>
      </w:tr>
      <w:tr w:rsidR="008A6DBA" w:rsidRPr="00B67CFA" w:rsidTr="00702489">
        <w:trPr>
          <w:trHeight w:val="959"/>
        </w:trPr>
        <w:tc>
          <w:tcPr>
            <w:tcW w:w="1101" w:type="dxa"/>
            <w:tcBorders>
              <w:top w:val="single" w:sz="6" w:space="0" w:color="0086CD"/>
              <w:bottom w:val="single" w:sz="8" w:space="0" w:color="0086CD"/>
            </w:tcBorders>
            <w:shd w:val="clear" w:color="auto" w:fill="FFFFFF"/>
          </w:tcPr>
          <w:p w:rsidR="008A6DBA" w:rsidRPr="00B67CFA" w:rsidRDefault="008A6DBA" w:rsidP="00702489">
            <w:pPr>
              <w:rPr>
                <w:b/>
                <w:bCs/>
              </w:rPr>
            </w:pPr>
            <w:r w:rsidRPr="00B67CFA">
              <w:rPr>
                <w:rFonts w:hint="eastAsia"/>
                <w:b/>
                <w:bCs/>
              </w:rPr>
              <w:t>其他临床操作说明</w:t>
            </w:r>
          </w:p>
        </w:tc>
        <w:tc>
          <w:tcPr>
            <w:tcW w:w="14316" w:type="dxa"/>
            <w:gridSpan w:val="2"/>
            <w:tcBorders>
              <w:top w:val="single" w:sz="6" w:space="0" w:color="0086CD"/>
              <w:bottom w:val="single" w:sz="8" w:space="0" w:color="0086CD"/>
            </w:tcBorders>
            <w:shd w:val="clear" w:color="auto" w:fill="FFFFFF"/>
          </w:tcPr>
          <w:p w:rsidR="0019469F" w:rsidRDefault="0019469F" w:rsidP="00DE719F">
            <w:pPr>
              <w:jc w:val="left"/>
              <w:rPr>
                <w:rFonts w:hint="eastAsia"/>
                <w:b/>
                <w:bCs/>
              </w:rPr>
            </w:pPr>
            <w:bookmarkStart w:id="4" w:name="clinic_notes"/>
            <w:bookmarkEnd w:id="4"/>
            <w:r>
              <w:rPr>
                <w:rFonts w:hint="eastAsia"/>
                <w:b/>
                <w:bCs/>
              </w:rPr>
              <w:t>青少年处在生长发育期，部分牙齿尚在萌出替换过程当中，矫治中请临床观察其萌出及替换情况，必要时重取全口硅橡胶。</w:t>
            </w:r>
          </w:p>
          <w:p w:rsidR="0019469F" w:rsidRDefault="0019469F" w:rsidP="00DE71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该客户上下颌后牙区临床冠较短，矫治器固位可能不足，请临床密切关注牙齿移动情况。</w:t>
            </w:r>
          </w:p>
          <w:p w:rsidR="0019469F" w:rsidRDefault="0019469F" w:rsidP="00DE71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74</w:t>
            </w:r>
            <w:r>
              <w:rPr>
                <w:rFonts w:hint="eastAsia"/>
                <w:b/>
                <w:bCs/>
              </w:rPr>
              <w:t>、</w:t>
            </w:r>
            <w:r>
              <w:rPr>
                <w:rFonts w:hint="eastAsia"/>
                <w:b/>
                <w:bCs/>
              </w:rPr>
              <w:t>84</w:t>
            </w:r>
            <w:r>
              <w:rPr>
                <w:rFonts w:hint="eastAsia"/>
                <w:b/>
                <w:bCs/>
              </w:rPr>
              <w:t>牙根已接近吸收，预计</w:t>
            </w:r>
            <w:r>
              <w:rPr>
                <w:rFonts w:hint="eastAsia"/>
                <w:b/>
                <w:bCs/>
              </w:rPr>
              <w:t>34</w:t>
            </w:r>
            <w:r>
              <w:rPr>
                <w:rFonts w:hint="eastAsia"/>
                <w:b/>
                <w:bCs/>
              </w:rPr>
              <w:t>、</w:t>
            </w:r>
            <w:r>
              <w:rPr>
                <w:rFonts w:hint="eastAsia"/>
                <w:b/>
                <w:bCs/>
              </w:rPr>
              <w:t>44</w:t>
            </w:r>
            <w:r>
              <w:rPr>
                <w:rFonts w:hint="eastAsia"/>
                <w:b/>
                <w:bCs/>
              </w:rPr>
              <w:t>将在本次矫治阶段内会出现萌出替换，</w:t>
            </w:r>
            <w:r>
              <w:rPr>
                <w:rFonts w:hint="eastAsia"/>
                <w:b/>
                <w:bCs/>
              </w:rPr>
              <w:t>74</w:t>
            </w:r>
            <w:r>
              <w:rPr>
                <w:rFonts w:hint="eastAsia"/>
                <w:b/>
                <w:bCs/>
              </w:rPr>
              <w:t>、</w:t>
            </w:r>
            <w:r>
              <w:rPr>
                <w:rFonts w:hint="eastAsia"/>
                <w:b/>
                <w:bCs/>
              </w:rPr>
              <w:t>84</w:t>
            </w:r>
            <w:r>
              <w:rPr>
                <w:rFonts w:hint="eastAsia"/>
                <w:b/>
                <w:bCs/>
              </w:rPr>
              <w:t>牙已提前放置萌出帽，请临床知悉。</w:t>
            </w:r>
          </w:p>
          <w:p w:rsidR="0019469F" w:rsidRDefault="0019469F" w:rsidP="00DE71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上颌双侧</w:t>
            </w:r>
            <w:r>
              <w:rPr>
                <w:rFonts w:hint="eastAsia"/>
                <w:b/>
                <w:bCs/>
              </w:rPr>
              <w:t>16</w:t>
            </w:r>
            <w:r>
              <w:rPr>
                <w:rFonts w:hint="eastAsia"/>
                <w:b/>
                <w:bCs/>
              </w:rPr>
              <w:t>、</w:t>
            </w:r>
            <w:r>
              <w:rPr>
                <w:rFonts w:hint="eastAsia"/>
                <w:b/>
                <w:bCs/>
              </w:rPr>
              <w:t>26</w:t>
            </w:r>
            <w:r>
              <w:rPr>
                <w:rFonts w:hint="eastAsia"/>
                <w:b/>
                <w:bCs/>
              </w:rPr>
              <w:t>颊侧牙冠较短，故矫治设计在其舌侧预留附件。</w:t>
            </w:r>
          </w:p>
          <w:p w:rsidR="008A6DBA" w:rsidRDefault="0019469F" w:rsidP="00DE719F"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12</w:t>
            </w:r>
            <w:r>
              <w:rPr>
                <w:rFonts w:hint="eastAsia"/>
                <w:b/>
                <w:bCs/>
              </w:rPr>
              <w:t>伸长量较大故此阶段以改善扭转为主，后期再行伸长矫治，请临床知悉。</w:t>
            </w:r>
          </w:p>
          <w:p w:rsidR="004636D3" w:rsidRPr="000C550F" w:rsidRDefault="004636D3" w:rsidP="00DE719F">
            <w:pPr>
              <w:jc w:val="left"/>
              <w:rPr>
                <w:b/>
                <w:bCs/>
              </w:rPr>
            </w:pPr>
          </w:p>
          <w:p w:rsidR="00691954" w:rsidRDefault="008A6DBA" w:rsidP="00702489">
            <w:pPr>
              <w:rPr>
                <w:rFonts w:ascii="宋体" w:hAnsi="宋体" w:hint="eastAsia"/>
                <w:bCs/>
              </w:rPr>
            </w:pPr>
            <w:r w:rsidRPr="00B67CFA">
              <w:rPr>
                <w:rFonts w:ascii="宋体" w:hAnsi="宋体" w:hint="eastAsia"/>
                <w:bCs/>
              </w:rPr>
              <w:t>*矫治中请临床检查上下颌是否存在咬合干扰，必要时需调合，避免早接触。</w:t>
            </w:r>
            <w:bookmarkStart w:id="5" w:name="append_content"/>
            <w:bookmarkEnd w:id="5"/>
          </w:p>
          <w:p w:rsidR="0044242D" w:rsidRPr="007232A1" w:rsidRDefault="0044242D" w:rsidP="00702489">
            <w:pPr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*颞下颌关节状况请临床医生做评估。</w:t>
            </w:r>
          </w:p>
        </w:tc>
      </w:tr>
    </w:tbl>
    <w:p w:rsidR="00702489" w:rsidRDefault="008A6DBA" w:rsidP="00FE04C5">
      <w:pPr>
        <w:jc w:val="left"/>
        <w:rPr>
          <w:rFonts w:ascii="宋体" w:hAnsi="宋体" w:hint="eastAsia"/>
          <w:bCs/>
        </w:rPr>
      </w:pPr>
      <w:r w:rsidRPr="008B1825">
        <w:rPr>
          <w:rFonts w:ascii="宋体" w:hAnsi="宋体" w:hint="eastAsia"/>
          <w:bCs/>
        </w:rPr>
        <w:t>本说明牙位按FDI牙位记录法描述</w:t>
      </w:r>
    </w:p>
    <w:p w:rsidR="00702489" w:rsidRDefault="000946FA" w:rsidP="00FE04C5">
      <w:pPr>
        <w:jc w:val="left"/>
        <w:rPr>
          <w:rFonts w:ascii="宋体" w:hAnsi="宋体" w:hint="eastAsia"/>
          <w:bCs/>
        </w:rPr>
      </w:pPr>
      <w:r>
        <w:rPr>
          <w:sz w:val="24"/>
        </w:rPr>
        <w:br w:type="page"/>
      </w:r>
    </w:p>
    <w:p w:rsidR="00702489" w:rsidRDefault="00702489" w:rsidP="00FE04C5">
      <w:pPr>
        <w:jc w:val="left"/>
        <w:rPr>
          <w:sz w:val="24"/>
        </w:rPr>
        <w:sectPr w:rsidR="00702489" w:rsidSect="00702489">
          <w:headerReference w:type="even" r:id="rId8"/>
          <w:headerReference w:type="default" r:id="rId9"/>
          <w:footerReference w:type="even" r:id="rId10"/>
          <w:headerReference w:type="first" r:id="rId11"/>
          <w:pgSz w:w="16838" w:h="11906" w:orient="landscape"/>
          <w:pgMar w:top="397" w:right="720" w:bottom="397" w:left="720" w:header="851" w:footer="397" w:gutter="0"/>
          <w:pgNumType w:start="1"/>
          <w:cols w:space="425"/>
          <w:titlePg/>
          <w:docGrid w:type="lines" w:linePitch="312"/>
        </w:sectPr>
      </w:pPr>
    </w:p>
    <w:p w:rsidR="00FE04C5" w:rsidRDefault="00594E0D" w:rsidP="00FE04C5">
      <w:pPr>
        <w:jc w:val="left"/>
        <w:rPr>
          <w:sz w:val="24"/>
        </w:rPr>
      </w:pPr>
      <w:r>
        <w:rPr>
          <w:rFonts w:hint="eastAsia"/>
          <w:sz w:val="24"/>
          <w:u w:val="single"/>
        </w:rPr>
        <w:lastRenderedPageBreak/>
        <w:t>粘结</w:t>
      </w:r>
      <w:r w:rsidR="00FE04C5" w:rsidRPr="00B5716F">
        <w:rPr>
          <w:rFonts w:hint="eastAsia"/>
          <w:sz w:val="24"/>
          <w:u w:val="single"/>
        </w:rPr>
        <w:t>附件</w:t>
      </w:r>
      <w:r w:rsidR="00FE04C5" w:rsidRPr="00B5716F">
        <w:rPr>
          <w:rFonts w:hint="eastAsia"/>
          <w:sz w:val="24"/>
        </w:rPr>
        <w:t xml:space="preserve">                                                        </w:t>
      </w:r>
    </w:p>
    <w:tbl>
      <w:tblPr>
        <w:tblW w:w="808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81"/>
      </w:tblGrid>
      <w:tr w:rsidR="00FE04C5" w:rsidRPr="00134888" w:rsidTr="00D74B40">
        <w:trPr>
          <w:trHeight w:val="9171"/>
        </w:trPr>
        <w:tc>
          <w:tcPr>
            <w:tcW w:w="8081" w:type="dxa"/>
          </w:tcPr>
          <w:p w:rsidR="00FE04C5" w:rsidRPr="00134888" w:rsidRDefault="00CE3735" w:rsidP="00D74B40">
            <w:pPr>
              <w:jc w:val="left"/>
              <w:rPr>
                <w:sz w:val="24"/>
              </w:rPr>
            </w:pP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type id="_x0000_t51" coordsize="21600,21600" o:spt="51" adj="-10080,24300,-3600,4050,-1800,4050" path="m@0@1l@2@3@4@5nfem@4,l@4,21600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 accentbar="t"/>
                </v:shapetype>
                <v:shape id="_x0000_s1339" type="#_x0000_t51" style="position:absolute;margin-left:288.6pt;margin-top:405.95pt;width:104.9pt;height:21.25pt;z-index:251627520" adj="-16154,4218,-9523,9148,-1235,9148,-10584,63123" strokecolor="red" strokeweight="1.25pt">
                  <v:textbox style="mso-next-textbox:#_x0000_s1339">
                    <w:txbxContent>
                      <w:p w:rsidR="00FE04C5" w:rsidRDefault="0019469F" w:rsidP="00FE04C5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</v:shape>
              </w:pict>
            </w: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28" type="#_x0000_t51" style="position:absolute;margin-left:-3pt;margin-top:302.6pt;width:104.9pt;height:21.25pt;z-index:251636736;mso-position-horizontal-relative:margin" adj="27211,18347,25471,9148,22835,9148,-3820,63123" strokecolor="red" strokeweight="1.25pt">
                  <v:textbox style="mso-next-textbox:#_x0000_s1328">
                    <w:txbxContent>
                      <w:p w:rsidR="00FE04C5" w:rsidRPr="00860EA3" w:rsidRDefault="0019469F" w:rsidP="00FE04C5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6" w:name="T46"/>
                        <w:bookmarkEnd w:id="6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x="t" minusy="t"/>
                  <w10:wrap anchorx="margin"/>
                </v:shape>
              </w:pict>
            </w: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24" type="#_x0000_t51" style="position:absolute;margin-left:-3pt;margin-top:406.1pt;width:104.9pt;height:21.25pt;z-index:251640832;mso-position-horizontal-relative:margin" adj="33357,1677,29188,9148,22835,9148,-3820,63123" strokecolor="red" strokeweight="1.25pt">
                  <v:textbox style="mso-next-textbox:#_x0000_s1324">
                    <w:txbxContent>
                      <w:p w:rsidR="00FE04C5" w:rsidRPr="00860EA3" w:rsidRDefault="0019469F" w:rsidP="00FE04C5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7" w:name="T42"/>
                        <w:bookmarkEnd w:id="7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x="t"/>
                  <w10:wrap anchorx="margin"/>
                </v:shape>
              </w:pict>
            </w: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16" type="#_x0000_t51" style="position:absolute;margin-left:-3.05pt;margin-top:29.6pt;width:104.9pt;height:21.25pt;z-index:251641856;mso-position-horizontal-relative:margin" adj="31648,21702,29661,9148,22835,9148,3727,63123" strokecolor="red" strokeweight="1.25pt">
                  <v:textbox style="mso-next-textbox:#_x0000_s1316">
                    <w:txbxContent>
                      <w:p w:rsidR="00FE04C5" w:rsidRDefault="0019469F" w:rsidP="00FE04C5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x="t" minusy="t"/>
                  <w10:wrap anchorx="margin"/>
                </v:shape>
              </w:pict>
            </w: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18" type="#_x0000_t51" style="position:absolute;margin-left:-3.1pt;margin-top:81.8pt;width:104.9pt;height:21.25pt;z-index:251643904;mso-position-horizontal-relative:margin" adj="27386,-457,26635,9148,22835,9148,3706,63123" strokecolor="red" strokeweight="1.25pt">
                  <v:textbox style="mso-next-textbox:#_x0000_s1318">
                    <w:txbxContent>
                      <w:p w:rsidR="00FE04C5" w:rsidRDefault="0019469F" w:rsidP="00FE04C5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x="t"/>
                  <w10:wrap anchorx="margin"/>
                </v:shape>
              </w:pict>
            </w: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20" type="#_x0000_t51" style="position:absolute;margin-left:-3.05pt;margin-top:134.3pt;width:104.9pt;height:21.25pt;z-index:251644928;mso-position-horizontal-relative:margin" adj="24987,5235,24606,9148,22835,9148,3727,63123" strokecolor="red" strokeweight="1.25pt">
                  <v:textbox style="mso-next-textbox:#_x0000_s1320">
                    <w:txbxContent>
                      <w:p w:rsidR="00FE04C5" w:rsidRDefault="0019469F" w:rsidP="00FE04C5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x="t"/>
                  <w10:wrap anchorx="margin"/>
                </v:shape>
              </w:pict>
            </w:r>
            <w:r w:rsidR="00FE04C5">
              <w:rPr>
                <w:rFonts w:hint="eastAsia"/>
                <w:sz w:val="24"/>
              </w:rPr>
              <w:t xml:space="preserve">     </w:t>
            </w:r>
            <w:bookmarkStart w:id="8" w:name="pic_up_fj"/>
            <w:bookmarkEnd w:id="8"/>
            <w:r w:rsidR="0019469F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378" type="#_x0000_t75" style="position:absolute;margin-left:5.3pt;margin-top:18.65pt;width:373.5pt;height:195pt;z-index:-251621376;mso-position-horizontal:absolute;mso-position-horizontal-relative:page;mso-position-vertical:absolute;mso-position-vertical-relative:page">
                  <v:imagedata r:id="rId12" o:title="upper_attach"/>
                  <w10:wrap anchorx="page" anchory="page"/>
                </v:shape>
              </w:pict>
            </w:r>
          </w:p>
          <w:p w:rsidR="00FE04C5" w:rsidRPr="00134888" w:rsidRDefault="00CE3735" w:rsidP="00D74B40">
            <w:pPr>
              <w:jc w:val="left"/>
              <w:rPr>
                <w:sz w:val="24"/>
              </w:rPr>
            </w:pP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31" type="#_x0000_t51" style="position:absolute;margin-left:288.2pt;margin-top:12.55pt;width:104.9pt;height:21.25pt;z-index:251646976" adj="-13261,22413,-8422,9148,-1235,9148,-21641,63123" strokecolor="red" strokeweight="1.25pt">
                  <v:textbox style="mso-next-textbox:#_x0000_s1331">
                    <w:txbxContent>
                      <w:p w:rsidR="00FE04C5" w:rsidRPr="00860EA3" w:rsidRDefault="0019469F" w:rsidP="00FE04C5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9" w:name="T22"/>
                        <w:bookmarkEnd w:id="9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y="t"/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CE3735" w:rsidP="00D74B40">
            <w:pPr>
              <w:jc w:val="left"/>
              <w:rPr>
                <w:sz w:val="24"/>
              </w:rPr>
            </w:pP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33" type="#_x0000_t51" style="position:absolute;margin-left:288.2pt;margin-top:.9pt;width:104.9pt;height:21.25pt;z-index:251649024" adj="-9503,3456,-6064,9148,-1235,9148,-21641,63123" strokecolor="red" strokeweight="1.25pt">
                  <v:textbox style="mso-next-textbox:#_x0000_s1333">
                    <w:txbxContent>
                      <w:p w:rsidR="00FE04C5" w:rsidRPr="00860EA3" w:rsidRDefault="0019469F" w:rsidP="00FE04C5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10" w:name="T24"/>
                        <w:bookmarkEnd w:id="10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CE3735" w:rsidP="00D74B40">
            <w:pPr>
              <w:jc w:val="left"/>
              <w:rPr>
                <w:sz w:val="24"/>
              </w:rPr>
            </w:pP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35" type="#_x0000_t51" style="position:absolute;margin-left:288.2pt;margin-top:7.1pt;width:104.9pt;height:21.25pt;z-index:251651072" adj="-7104,4168,-5220,9148,-1235,9148,-21641,63123" strokecolor="red" strokeweight="1.25pt">
                  <v:textbox style="mso-next-textbox:#_x0000_s1335">
                    <w:txbxContent>
                      <w:p w:rsidR="00FE04C5" w:rsidRPr="00860EA3" w:rsidRDefault="0019469F" w:rsidP="00FE04C5">
                        <w:pPr>
                          <w:rPr>
                            <w:sz w:val="18"/>
                            <w:szCs w:val="18"/>
                          </w:rPr>
                        </w:pPr>
                        <w:bookmarkStart w:id="11" w:name="T26"/>
                        <w:bookmarkEnd w:id="11"/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bookmarkStart w:id="12" w:name="pic_down_fj"/>
            <w:bookmarkEnd w:id="12"/>
            <w:r w:rsidR="0019469F">
              <w:rPr>
                <w:noProof/>
              </w:rPr>
              <w:pict>
                <v:shape id="_x0000_s1376" type="#_x0000_t75" style="position:absolute;margin-left:5.3pt;margin-top:252.65pt;width:373.5pt;height:195pt;z-index:-251625472;mso-position-horizontal:absolute;mso-position-horizontal-relative:page;mso-position-vertical:absolute;mso-position-vertical-relative:page">
                  <v:imagedata r:id="rId13" o:title="lower_attach"/>
                  <w10:wrap anchorx="page" anchory="page"/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CE3735" w:rsidP="00D74B40">
            <w:pPr>
              <w:jc w:val="left"/>
              <w:rPr>
                <w:sz w:val="24"/>
              </w:rPr>
            </w:pPr>
            <w:r w:rsidRPr="00CE3735">
              <w:rPr>
                <w:rFonts w:ascii="Den1Font." w:hAnsi="Den1Font."/>
                <w:noProof/>
                <w:color w:val="002060"/>
                <w:sz w:val="24"/>
                <w:u w:val="single"/>
              </w:rPr>
              <w:pict>
                <v:shape id="_x0000_s1343" type="#_x0000_t51" style="position:absolute;margin-left:288.55pt;margin-top:7.9pt;width:104.9pt;height:21.25pt;z-index:251656192" adj="-9142,21956,-5148,9148,-1235,9148,-10584,63123" strokecolor="red" strokeweight="1.25pt">
                  <v:textbox style="mso-next-textbox:#_x0000_s1343">
                    <w:txbxContent>
                      <w:p w:rsidR="00FE04C5" w:rsidRDefault="0019469F" w:rsidP="00FE04C5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步粘结</w:t>
                        </w:r>
                      </w:p>
                    </w:txbxContent>
                  </v:textbox>
                  <o:callout v:ext="edit" minusy="t"/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</w:tc>
      </w:tr>
    </w:tbl>
    <w:p w:rsidR="00FE04C5" w:rsidRDefault="00FE04C5" w:rsidP="00FE04C5">
      <w:pPr>
        <w:jc w:val="left"/>
        <w:rPr>
          <w:sz w:val="24"/>
        </w:rPr>
      </w:pPr>
    </w:p>
    <w:p w:rsidR="00FE04C5" w:rsidRPr="00B5716F" w:rsidRDefault="00FE04C5" w:rsidP="00FE04C5">
      <w:pPr>
        <w:jc w:val="left"/>
        <w:rPr>
          <w:rFonts w:ascii="宋体" w:hAnsi="宋体"/>
        </w:rPr>
      </w:pPr>
      <w:r w:rsidRPr="00B5716F">
        <w:rPr>
          <w:rFonts w:hint="eastAsia"/>
          <w:sz w:val="24"/>
          <w:u w:val="single"/>
        </w:rPr>
        <w:lastRenderedPageBreak/>
        <w:t>邻面去釉</w:t>
      </w:r>
      <w:r w:rsidRPr="00B5716F">
        <w:rPr>
          <w:rFonts w:hint="eastAsia"/>
          <w:sz w:val="24"/>
        </w:rPr>
        <w:t xml:space="preserve">   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46"/>
      </w:tblGrid>
      <w:tr w:rsidR="00FE04C5" w:rsidRPr="00134888" w:rsidTr="00D74B40">
        <w:trPr>
          <w:trHeight w:val="9194"/>
        </w:trPr>
        <w:tc>
          <w:tcPr>
            <w:tcW w:w="8046" w:type="dxa"/>
          </w:tcPr>
          <w:p w:rsidR="00FE04C5" w:rsidRPr="00410692" w:rsidRDefault="00FE04C5" w:rsidP="00D74B40">
            <w:pPr>
              <w:rPr>
                <w:rFonts w:ascii="Den1Font." w:hAnsi="Den1Font."/>
                <w:color w:val="002060"/>
                <w:sz w:val="24"/>
              </w:rPr>
            </w:pPr>
            <w:r w:rsidRPr="00410692">
              <w:rPr>
                <w:rFonts w:ascii="Den1Font." w:hAnsi="Den1Font." w:hint="eastAsia"/>
                <w:color w:val="002060"/>
                <w:sz w:val="24"/>
              </w:rPr>
              <w:t xml:space="preserve">   </w:t>
            </w:r>
            <w:r>
              <w:rPr>
                <w:rFonts w:ascii="Den1Font." w:hAnsi="Den1Font." w:hint="eastAsia"/>
                <w:color w:val="002060"/>
                <w:sz w:val="24"/>
              </w:rPr>
              <w:t xml:space="preserve"> </w:t>
            </w:r>
            <w:bookmarkStart w:id="13" w:name="pic_up_qy"/>
            <w:bookmarkEnd w:id="13"/>
            <w:r w:rsidR="0019469F">
              <w:rPr>
                <w:noProof/>
              </w:rPr>
              <w:pict>
                <v:shape id="_x0000_s1379" type="#_x0000_t75" style="position:absolute;left:0;text-align:left;margin-left:4.85pt;margin-top:18.65pt;width:373.5pt;height:195pt;z-index:-251619328;mso-position-horizontal:absolute;mso-position-horizontal-relative:page;mso-position-vertical:absolute;mso-position-vertical-relative:page">
                  <v:imagedata r:id="rId14" o:title="upper_ipr"/>
                  <w10:wrap anchorx="page" anchory="page"/>
                </v:shape>
              </w:pict>
            </w: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7F54BF" w:rsidRDefault="00FE04C5" w:rsidP="00D74B40">
            <w:pPr>
              <w:rPr>
                <w:rFonts w:ascii="Den1Font." w:hAnsi="Den1Font."/>
                <w:color w:val="002060"/>
                <w:sz w:val="24"/>
              </w:rPr>
            </w:pPr>
            <w:r w:rsidRPr="007F54BF">
              <w:rPr>
                <w:rFonts w:ascii="Den1Font." w:hAnsi="Den1Font." w:hint="eastAsia"/>
                <w:color w:val="002060"/>
                <w:sz w:val="24"/>
              </w:rPr>
              <w:t xml:space="preserve">   </w:t>
            </w:r>
            <w:r>
              <w:rPr>
                <w:rFonts w:ascii="Den1Font." w:hAnsi="Den1Font." w:hint="eastAsia"/>
                <w:color w:val="002060"/>
                <w:sz w:val="24"/>
              </w:rPr>
              <w:t xml:space="preserve"> </w:t>
            </w:r>
            <w:bookmarkStart w:id="14" w:name="pic_down_qy"/>
            <w:bookmarkEnd w:id="14"/>
            <w:r w:rsidR="0019469F">
              <w:rPr>
                <w:noProof/>
              </w:rPr>
              <w:pict>
                <v:shape id="_x0000_s1377" type="#_x0000_t75" style="position:absolute;left:0;text-align:left;margin-left:4.85pt;margin-top:252.65pt;width:373.5pt;height:195pt;z-index:-251623424;mso-position-horizontal:absolute;mso-position-horizontal-relative:page;mso-position-vertical:absolute;mso-position-vertical-relative:page">
                  <v:imagedata r:id="rId15" o:title="lower_ipr"/>
                  <w10:wrap anchorx="page" anchory="page"/>
                </v:shape>
              </w:pict>
            </w: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</w:tc>
      </w:tr>
    </w:tbl>
    <w:p w:rsidR="00D3391D" w:rsidRPr="00FE04C5" w:rsidRDefault="00D3391D" w:rsidP="00D3391D">
      <w:pPr>
        <w:jc w:val="left"/>
        <w:rPr>
          <w:rFonts w:hint="eastAsia"/>
          <w:sz w:val="24"/>
        </w:rPr>
      </w:pPr>
    </w:p>
    <w:sectPr w:rsidR="00D3391D" w:rsidRPr="00FE04C5" w:rsidSect="00D3391D">
      <w:type w:val="continuous"/>
      <w:pgSz w:w="16838" w:h="11906" w:orient="landscape"/>
      <w:pgMar w:top="397" w:right="720" w:bottom="397" w:left="720" w:header="851" w:footer="397" w:gutter="0"/>
      <w:pgNumType w:start="1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401" w:rsidRDefault="00747401" w:rsidP="002B08CA">
      <w:r>
        <w:separator/>
      </w:r>
    </w:p>
  </w:endnote>
  <w:endnote w:type="continuationSeparator" w:id="1">
    <w:p w:rsidR="00747401" w:rsidRDefault="00747401" w:rsidP="002B08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2Font.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1Font.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8AD" w:rsidRPr="00C90CEE" w:rsidRDefault="009C78AD" w:rsidP="00C90CEE">
    <w:pPr>
      <w:pStyle w:val="a5"/>
      <w:ind w:left="270" w:hangingChars="150" w:hanging="27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401" w:rsidRDefault="00747401" w:rsidP="002B08CA">
      <w:r>
        <w:separator/>
      </w:r>
    </w:p>
  </w:footnote>
  <w:footnote w:type="continuationSeparator" w:id="1">
    <w:p w:rsidR="00747401" w:rsidRDefault="00747401" w:rsidP="002B08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C2E" w:rsidRDefault="00641243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alt="公司logo" style="position:absolute;left:0;text-align:left;margin-left:-13.35pt;margin-top:-35.7pt;width:156.75pt;height:42pt;z-index:251657728;visibility:visible">
          <v:imagedata r:id="rId1" o:title="公司logo"/>
          <w10:wrap type="squar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91D" w:rsidRDefault="00D3391D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alt="公司logo" style="position:absolute;left:0;text-align:left;margin-left:-14.05pt;margin-top:-35.3pt;width:156.75pt;height:42pt;z-index:251658752;visibility:visible">
          <v:imagedata r:id="rId1" o:title="公司logo"/>
          <w10:wrap type="squar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148" w:rsidRPr="00CB28D5" w:rsidRDefault="007E5912" w:rsidP="00EC0449">
    <w:pPr>
      <w:tabs>
        <w:tab w:val="left" w:pos="1005"/>
      </w:tabs>
      <w:ind w:leftChars="200" w:left="420" w:rightChars="267" w:right="561"/>
      <w:jc w:val="right"/>
      <w:rPr>
        <w:rFonts w:ascii="黑体" w:eastAsia="黑体" w:hAnsi="黑体"/>
        <w:sz w:val="15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s2053" type="#_x0000_t75" alt="公司logo" style="position:absolute;left:0;text-align:left;margin-left:-14.1pt;margin-top:-37.95pt;width:156.75pt;height:42pt;z-index:251656704;visibility:visible">
          <v:imagedata r:id="rId1" o:title="公司logo"/>
          <w10:wrap type="square"/>
        </v:shape>
      </w:pict>
    </w:r>
    <w:r w:rsidR="00CB28D5">
      <w:rPr>
        <w:rFonts w:ascii="黑体" w:eastAsia="黑体" w:hAnsi="黑体" w:hint="eastAsia"/>
        <w:sz w:val="28"/>
      </w:rPr>
      <w:t xml:space="preserve">                                         </w:t>
    </w:r>
    <w:r w:rsidR="00CB28D5" w:rsidRPr="00CB28D5">
      <w:rPr>
        <w:rFonts w:ascii="黑体" w:eastAsia="黑体" w:hAnsi="黑体" w:hint="eastAsia"/>
        <w:sz w:val="20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26452"/>
    <w:multiLevelType w:val="multilevel"/>
    <w:tmpl w:val="ED2EC21A"/>
    <w:lvl w:ilvl="0">
      <w:start w:val="1"/>
      <w:numFmt w:val="decimal"/>
      <w:lvlText w:val="%1"/>
      <w:lvlJc w:val="left"/>
      <w:pPr>
        <w:ind w:left="813" w:hanging="813"/>
      </w:pPr>
      <w:rPr>
        <w:rFonts w:hint="default"/>
      </w:rPr>
    </w:lvl>
    <w:lvl w:ilvl="1">
      <w:start w:val="11"/>
      <w:numFmt w:val="decimal"/>
      <w:lvlText w:val="%1、%2"/>
      <w:lvlJc w:val="left"/>
      <w:pPr>
        <w:ind w:left="813" w:hanging="813"/>
      </w:pPr>
      <w:rPr>
        <w:rFonts w:hint="default"/>
      </w:rPr>
    </w:lvl>
    <w:lvl w:ilvl="2">
      <w:start w:val="21"/>
      <w:numFmt w:val="decimal"/>
      <w:lvlText w:val="%1、%2-%3"/>
      <w:lvlJc w:val="left"/>
      <w:pPr>
        <w:ind w:left="813" w:hanging="813"/>
      </w:pPr>
      <w:rPr>
        <w:rFonts w:hint="default"/>
      </w:rPr>
    </w:lvl>
    <w:lvl w:ilvl="3">
      <w:start w:val="1"/>
      <w:numFmt w:val="decimal"/>
      <w:lvlText w:val="%1、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、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、%2-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971469"/>
    <w:multiLevelType w:val="hybridMultilevel"/>
    <w:tmpl w:val="E8C45B2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AF5190"/>
    <w:multiLevelType w:val="multilevel"/>
    <w:tmpl w:val="7940E71C"/>
    <w:lvl w:ilvl="0">
      <w:start w:val="3"/>
      <w:numFmt w:val="decimal"/>
      <w:lvlText w:val="%1"/>
      <w:lvlJc w:val="left"/>
      <w:pPr>
        <w:ind w:left="827" w:hanging="827"/>
      </w:pPr>
      <w:rPr>
        <w:rFonts w:hint="default"/>
      </w:rPr>
    </w:lvl>
    <w:lvl w:ilvl="1">
      <w:start w:val="23"/>
      <w:numFmt w:val="decimal"/>
      <w:lvlText w:val="%1、%2"/>
      <w:lvlJc w:val="left"/>
      <w:pPr>
        <w:ind w:left="827" w:hanging="827"/>
      </w:pPr>
      <w:rPr>
        <w:rFonts w:hint="default"/>
      </w:rPr>
    </w:lvl>
    <w:lvl w:ilvl="2">
      <w:start w:val="24"/>
      <w:numFmt w:val="decimal"/>
      <w:lvlText w:val="%1、%2-%3"/>
      <w:lvlJc w:val="left"/>
      <w:pPr>
        <w:ind w:left="827" w:hanging="827"/>
      </w:pPr>
      <w:rPr>
        <w:rFonts w:hint="default"/>
      </w:rPr>
    </w:lvl>
    <w:lvl w:ilvl="3">
      <w:start w:val="1"/>
      <w:numFmt w:val="decimal"/>
      <w:lvlText w:val="%1、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、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、%2-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8BD3411"/>
    <w:multiLevelType w:val="hybridMultilevel"/>
    <w:tmpl w:val="E8C45B2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655D16"/>
    <w:multiLevelType w:val="multilevel"/>
    <w:tmpl w:val="D13697E0"/>
    <w:lvl w:ilvl="0">
      <w:start w:val="2"/>
      <w:numFmt w:val="decimal"/>
      <w:lvlText w:val="%1"/>
      <w:lvlJc w:val="left"/>
      <w:pPr>
        <w:ind w:left="813" w:hanging="813"/>
      </w:pPr>
      <w:rPr>
        <w:rFonts w:hint="default"/>
      </w:rPr>
    </w:lvl>
    <w:lvl w:ilvl="1">
      <w:start w:val="11"/>
      <w:numFmt w:val="decimal"/>
      <w:lvlText w:val="%1、%2"/>
      <w:lvlJc w:val="left"/>
      <w:pPr>
        <w:ind w:left="813" w:hanging="813"/>
      </w:pPr>
      <w:rPr>
        <w:rFonts w:hint="default"/>
      </w:rPr>
    </w:lvl>
    <w:lvl w:ilvl="2">
      <w:start w:val="12"/>
      <w:numFmt w:val="decimal"/>
      <w:lvlText w:val="%1、%2-%3"/>
      <w:lvlJc w:val="left"/>
      <w:pPr>
        <w:ind w:left="813" w:hanging="813"/>
      </w:pPr>
      <w:rPr>
        <w:rFonts w:hint="default"/>
      </w:rPr>
    </w:lvl>
    <w:lvl w:ilvl="3">
      <w:start w:val="1"/>
      <w:numFmt w:val="decimal"/>
      <w:lvlText w:val="%1、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、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、%2-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4FB6104"/>
    <w:multiLevelType w:val="hybridMultilevel"/>
    <w:tmpl w:val="30965FB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5641A86"/>
    <w:multiLevelType w:val="hybridMultilevel"/>
    <w:tmpl w:val="F4863CC8"/>
    <w:lvl w:ilvl="0" w:tplc="371CB35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5781C31"/>
    <w:multiLevelType w:val="hybridMultilevel"/>
    <w:tmpl w:val="543E2A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DB0D48"/>
    <w:multiLevelType w:val="hybridMultilevel"/>
    <w:tmpl w:val="85D0E8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E1F60DD"/>
    <w:multiLevelType w:val="hybridMultilevel"/>
    <w:tmpl w:val="B644C320"/>
    <w:lvl w:ilvl="0" w:tplc="371CB352">
      <w:start w:val="1"/>
      <w:numFmt w:val="decimal"/>
      <w:lvlText w:val="%1、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904C83"/>
    <w:multiLevelType w:val="hybridMultilevel"/>
    <w:tmpl w:val="018211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070270"/>
    <w:multiLevelType w:val="hybridMultilevel"/>
    <w:tmpl w:val="A0C89B5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FC7087"/>
    <w:multiLevelType w:val="hybridMultilevel"/>
    <w:tmpl w:val="77ACA1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BD5743"/>
    <w:multiLevelType w:val="hybridMultilevel"/>
    <w:tmpl w:val="08EE0C90"/>
    <w:lvl w:ilvl="0" w:tplc="8952B346">
      <w:numFmt w:val="bullet"/>
      <w:lvlText w:val="□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C0C4A8F"/>
    <w:multiLevelType w:val="hybridMultilevel"/>
    <w:tmpl w:val="120CA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CC7179"/>
    <w:multiLevelType w:val="hybridMultilevel"/>
    <w:tmpl w:val="032E6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B52513D"/>
    <w:multiLevelType w:val="hybridMultilevel"/>
    <w:tmpl w:val="CC30DEC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BC33C76"/>
    <w:multiLevelType w:val="hybridMultilevel"/>
    <w:tmpl w:val="77428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FC16A39"/>
    <w:multiLevelType w:val="hybridMultilevel"/>
    <w:tmpl w:val="BB6215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5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13"/>
  </w:num>
  <w:num w:numId="10">
    <w:abstractNumId w:val="17"/>
  </w:num>
  <w:num w:numId="11">
    <w:abstractNumId w:val="18"/>
  </w:num>
  <w:num w:numId="12">
    <w:abstractNumId w:val="16"/>
  </w:num>
  <w:num w:numId="13">
    <w:abstractNumId w:val="10"/>
  </w:num>
  <w:num w:numId="14">
    <w:abstractNumId w:val="14"/>
  </w:num>
  <w:num w:numId="15">
    <w:abstractNumId w:val="11"/>
  </w:num>
  <w:num w:numId="16">
    <w:abstractNumId w:val="12"/>
  </w:num>
  <w:num w:numId="17">
    <w:abstractNumId w:val="1"/>
  </w:num>
  <w:num w:numId="18">
    <w:abstractNumId w:val="3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stylePaneFormatFilter w:val="3F0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 strokecolor="#0070c0">
      <v:fill color="white"/>
      <v:stroke startarrow="block" color="#0070c0" weight="1.5p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2DCD"/>
    <w:rsid w:val="00000C99"/>
    <w:rsid w:val="00000F37"/>
    <w:rsid w:val="00001E27"/>
    <w:rsid w:val="0000342E"/>
    <w:rsid w:val="000218CA"/>
    <w:rsid w:val="00022CB5"/>
    <w:rsid w:val="0002465B"/>
    <w:rsid w:val="00024CE9"/>
    <w:rsid w:val="0002518D"/>
    <w:rsid w:val="00030BCE"/>
    <w:rsid w:val="00032572"/>
    <w:rsid w:val="000350F8"/>
    <w:rsid w:val="000471D8"/>
    <w:rsid w:val="00047B10"/>
    <w:rsid w:val="00057E3F"/>
    <w:rsid w:val="00063F79"/>
    <w:rsid w:val="00065F99"/>
    <w:rsid w:val="00073CC6"/>
    <w:rsid w:val="0007556C"/>
    <w:rsid w:val="00075FFB"/>
    <w:rsid w:val="000763AC"/>
    <w:rsid w:val="000767EC"/>
    <w:rsid w:val="00081817"/>
    <w:rsid w:val="00082691"/>
    <w:rsid w:val="00092FCE"/>
    <w:rsid w:val="00093F04"/>
    <w:rsid w:val="000946FA"/>
    <w:rsid w:val="000A0C67"/>
    <w:rsid w:val="000B1E48"/>
    <w:rsid w:val="000B77CA"/>
    <w:rsid w:val="000C0D26"/>
    <w:rsid w:val="000C2828"/>
    <w:rsid w:val="000C550F"/>
    <w:rsid w:val="000D0196"/>
    <w:rsid w:val="000D5F2F"/>
    <w:rsid w:val="000E0909"/>
    <w:rsid w:val="000E4AA7"/>
    <w:rsid w:val="000E4D05"/>
    <w:rsid w:val="000F1535"/>
    <w:rsid w:val="0010327B"/>
    <w:rsid w:val="00104688"/>
    <w:rsid w:val="00104CC8"/>
    <w:rsid w:val="00107948"/>
    <w:rsid w:val="00111423"/>
    <w:rsid w:val="00115A9D"/>
    <w:rsid w:val="00116A67"/>
    <w:rsid w:val="001215C4"/>
    <w:rsid w:val="0012193A"/>
    <w:rsid w:val="001234A3"/>
    <w:rsid w:val="0013077E"/>
    <w:rsid w:val="00130A6B"/>
    <w:rsid w:val="00134888"/>
    <w:rsid w:val="00144B89"/>
    <w:rsid w:val="00151F18"/>
    <w:rsid w:val="00154C31"/>
    <w:rsid w:val="00155046"/>
    <w:rsid w:val="001550C0"/>
    <w:rsid w:val="00156AED"/>
    <w:rsid w:val="00157D47"/>
    <w:rsid w:val="0016606B"/>
    <w:rsid w:val="00167B6E"/>
    <w:rsid w:val="00170E61"/>
    <w:rsid w:val="00171406"/>
    <w:rsid w:val="001758EC"/>
    <w:rsid w:val="00182762"/>
    <w:rsid w:val="001832CD"/>
    <w:rsid w:val="00184220"/>
    <w:rsid w:val="0019469F"/>
    <w:rsid w:val="00194DD0"/>
    <w:rsid w:val="001A2DCD"/>
    <w:rsid w:val="001A3A3F"/>
    <w:rsid w:val="001A5EC6"/>
    <w:rsid w:val="001B4A36"/>
    <w:rsid w:val="001C02CF"/>
    <w:rsid w:val="001C14AF"/>
    <w:rsid w:val="001C2482"/>
    <w:rsid w:val="001C4E78"/>
    <w:rsid w:val="001C4F6F"/>
    <w:rsid w:val="001D2EDA"/>
    <w:rsid w:val="001D381F"/>
    <w:rsid w:val="001D4602"/>
    <w:rsid w:val="001D6008"/>
    <w:rsid w:val="001E1B0A"/>
    <w:rsid w:val="001E68DD"/>
    <w:rsid w:val="002014A9"/>
    <w:rsid w:val="00201AB2"/>
    <w:rsid w:val="00201BCE"/>
    <w:rsid w:val="00204F6B"/>
    <w:rsid w:val="00212283"/>
    <w:rsid w:val="002127DD"/>
    <w:rsid w:val="00213448"/>
    <w:rsid w:val="0021521E"/>
    <w:rsid w:val="0021697B"/>
    <w:rsid w:val="0022047D"/>
    <w:rsid w:val="002211E9"/>
    <w:rsid w:val="00221551"/>
    <w:rsid w:val="002225B4"/>
    <w:rsid w:val="00222824"/>
    <w:rsid w:val="0022394B"/>
    <w:rsid w:val="00223E68"/>
    <w:rsid w:val="00226228"/>
    <w:rsid w:val="00231ADE"/>
    <w:rsid w:val="00233C86"/>
    <w:rsid w:val="002353E2"/>
    <w:rsid w:val="00236173"/>
    <w:rsid w:val="00236BF1"/>
    <w:rsid w:val="00236FB9"/>
    <w:rsid w:val="00240977"/>
    <w:rsid w:val="00246F86"/>
    <w:rsid w:val="0025427E"/>
    <w:rsid w:val="002559B2"/>
    <w:rsid w:val="002640CD"/>
    <w:rsid w:val="002655C1"/>
    <w:rsid w:val="002761BE"/>
    <w:rsid w:val="00277805"/>
    <w:rsid w:val="00282F4E"/>
    <w:rsid w:val="00283BDB"/>
    <w:rsid w:val="00283C6C"/>
    <w:rsid w:val="00290EB7"/>
    <w:rsid w:val="00295953"/>
    <w:rsid w:val="00296A0D"/>
    <w:rsid w:val="002A0354"/>
    <w:rsid w:val="002A277D"/>
    <w:rsid w:val="002A5EB6"/>
    <w:rsid w:val="002A7596"/>
    <w:rsid w:val="002B08CA"/>
    <w:rsid w:val="002B2263"/>
    <w:rsid w:val="002B2AB7"/>
    <w:rsid w:val="002B2DAE"/>
    <w:rsid w:val="002B596F"/>
    <w:rsid w:val="002B64A8"/>
    <w:rsid w:val="002C3EEF"/>
    <w:rsid w:val="002C4800"/>
    <w:rsid w:val="002C4C57"/>
    <w:rsid w:val="002C518A"/>
    <w:rsid w:val="002C5B63"/>
    <w:rsid w:val="002C7108"/>
    <w:rsid w:val="002D29F0"/>
    <w:rsid w:val="002D5C4F"/>
    <w:rsid w:val="002E03D1"/>
    <w:rsid w:val="002E170B"/>
    <w:rsid w:val="002E33CC"/>
    <w:rsid w:val="002E52D2"/>
    <w:rsid w:val="002F0506"/>
    <w:rsid w:val="002F6D9D"/>
    <w:rsid w:val="003057C3"/>
    <w:rsid w:val="00307C6D"/>
    <w:rsid w:val="00310896"/>
    <w:rsid w:val="003156D8"/>
    <w:rsid w:val="0032367C"/>
    <w:rsid w:val="003373BB"/>
    <w:rsid w:val="00340A4C"/>
    <w:rsid w:val="00347B6F"/>
    <w:rsid w:val="003500AD"/>
    <w:rsid w:val="00350D67"/>
    <w:rsid w:val="0035617C"/>
    <w:rsid w:val="00357BBC"/>
    <w:rsid w:val="003602D2"/>
    <w:rsid w:val="0036269B"/>
    <w:rsid w:val="00365473"/>
    <w:rsid w:val="00365AA7"/>
    <w:rsid w:val="00366E5F"/>
    <w:rsid w:val="003674E5"/>
    <w:rsid w:val="00370C33"/>
    <w:rsid w:val="003735BB"/>
    <w:rsid w:val="00380E00"/>
    <w:rsid w:val="00381C19"/>
    <w:rsid w:val="00385EA9"/>
    <w:rsid w:val="00386971"/>
    <w:rsid w:val="00386AE8"/>
    <w:rsid w:val="00386B25"/>
    <w:rsid w:val="00390C18"/>
    <w:rsid w:val="003913FE"/>
    <w:rsid w:val="003962F3"/>
    <w:rsid w:val="003A2B5B"/>
    <w:rsid w:val="003A32D8"/>
    <w:rsid w:val="003A4BA7"/>
    <w:rsid w:val="003B56F9"/>
    <w:rsid w:val="003B7F92"/>
    <w:rsid w:val="003C22D8"/>
    <w:rsid w:val="003C2E1C"/>
    <w:rsid w:val="003C57A9"/>
    <w:rsid w:val="003C61EC"/>
    <w:rsid w:val="003C6811"/>
    <w:rsid w:val="003C7244"/>
    <w:rsid w:val="003D0172"/>
    <w:rsid w:val="003D1041"/>
    <w:rsid w:val="003D2EA9"/>
    <w:rsid w:val="003D795E"/>
    <w:rsid w:val="003E1BB4"/>
    <w:rsid w:val="003E2366"/>
    <w:rsid w:val="003E4B7B"/>
    <w:rsid w:val="003E5F9E"/>
    <w:rsid w:val="003E6F61"/>
    <w:rsid w:val="003E71C8"/>
    <w:rsid w:val="003F1789"/>
    <w:rsid w:val="004006D6"/>
    <w:rsid w:val="0040390D"/>
    <w:rsid w:val="00405A56"/>
    <w:rsid w:val="00407D95"/>
    <w:rsid w:val="00410692"/>
    <w:rsid w:val="004125B4"/>
    <w:rsid w:val="00415753"/>
    <w:rsid w:val="00420603"/>
    <w:rsid w:val="00420ED1"/>
    <w:rsid w:val="0042532E"/>
    <w:rsid w:val="00426192"/>
    <w:rsid w:val="00432449"/>
    <w:rsid w:val="00432CB4"/>
    <w:rsid w:val="00435834"/>
    <w:rsid w:val="0044049F"/>
    <w:rsid w:val="00442199"/>
    <w:rsid w:val="0044242D"/>
    <w:rsid w:val="004426D3"/>
    <w:rsid w:val="004432AB"/>
    <w:rsid w:val="0044784E"/>
    <w:rsid w:val="00460AC2"/>
    <w:rsid w:val="00461C65"/>
    <w:rsid w:val="004636D3"/>
    <w:rsid w:val="004675CE"/>
    <w:rsid w:val="00467DCB"/>
    <w:rsid w:val="00470DDA"/>
    <w:rsid w:val="0047478A"/>
    <w:rsid w:val="00477728"/>
    <w:rsid w:val="00480624"/>
    <w:rsid w:val="0048119D"/>
    <w:rsid w:val="00484C31"/>
    <w:rsid w:val="00485E0A"/>
    <w:rsid w:val="004918B6"/>
    <w:rsid w:val="004918F0"/>
    <w:rsid w:val="00491B08"/>
    <w:rsid w:val="004920A1"/>
    <w:rsid w:val="00493813"/>
    <w:rsid w:val="00493D61"/>
    <w:rsid w:val="00495D18"/>
    <w:rsid w:val="004A5AC3"/>
    <w:rsid w:val="004A7066"/>
    <w:rsid w:val="004B604A"/>
    <w:rsid w:val="004C37B7"/>
    <w:rsid w:val="004C5625"/>
    <w:rsid w:val="004C6C1D"/>
    <w:rsid w:val="004D5323"/>
    <w:rsid w:val="004D596F"/>
    <w:rsid w:val="004D68F8"/>
    <w:rsid w:val="004D7AAA"/>
    <w:rsid w:val="004D7FD8"/>
    <w:rsid w:val="004E19D2"/>
    <w:rsid w:val="004E3549"/>
    <w:rsid w:val="004E388B"/>
    <w:rsid w:val="004E3899"/>
    <w:rsid w:val="004E4A5D"/>
    <w:rsid w:val="004E6CEE"/>
    <w:rsid w:val="004F0DE2"/>
    <w:rsid w:val="004F71B3"/>
    <w:rsid w:val="004F7541"/>
    <w:rsid w:val="00501564"/>
    <w:rsid w:val="005064D1"/>
    <w:rsid w:val="00522639"/>
    <w:rsid w:val="00522CB4"/>
    <w:rsid w:val="0052411F"/>
    <w:rsid w:val="005262EF"/>
    <w:rsid w:val="0053149B"/>
    <w:rsid w:val="00531988"/>
    <w:rsid w:val="00535550"/>
    <w:rsid w:val="00535821"/>
    <w:rsid w:val="0053619D"/>
    <w:rsid w:val="005414E1"/>
    <w:rsid w:val="00541E2E"/>
    <w:rsid w:val="00551A4D"/>
    <w:rsid w:val="00560DFD"/>
    <w:rsid w:val="00561A8B"/>
    <w:rsid w:val="005667DA"/>
    <w:rsid w:val="0057293C"/>
    <w:rsid w:val="00574EC1"/>
    <w:rsid w:val="005756ED"/>
    <w:rsid w:val="005771AF"/>
    <w:rsid w:val="00580107"/>
    <w:rsid w:val="005841E8"/>
    <w:rsid w:val="00584DCC"/>
    <w:rsid w:val="0059151B"/>
    <w:rsid w:val="0059334D"/>
    <w:rsid w:val="00594E0D"/>
    <w:rsid w:val="005A0BC6"/>
    <w:rsid w:val="005A3772"/>
    <w:rsid w:val="005A3FBA"/>
    <w:rsid w:val="005A400A"/>
    <w:rsid w:val="005A7D3B"/>
    <w:rsid w:val="005B0E69"/>
    <w:rsid w:val="005B1A62"/>
    <w:rsid w:val="005B2384"/>
    <w:rsid w:val="005B2DCB"/>
    <w:rsid w:val="005B415A"/>
    <w:rsid w:val="005C2962"/>
    <w:rsid w:val="005C4E9A"/>
    <w:rsid w:val="005D08BE"/>
    <w:rsid w:val="005D1F90"/>
    <w:rsid w:val="005D339B"/>
    <w:rsid w:val="005E2A2D"/>
    <w:rsid w:val="005E3841"/>
    <w:rsid w:val="005E4E32"/>
    <w:rsid w:val="005E5787"/>
    <w:rsid w:val="005E594A"/>
    <w:rsid w:val="005E7A88"/>
    <w:rsid w:val="005F1C1D"/>
    <w:rsid w:val="005F7940"/>
    <w:rsid w:val="00602457"/>
    <w:rsid w:val="00603C29"/>
    <w:rsid w:val="00605099"/>
    <w:rsid w:val="00605126"/>
    <w:rsid w:val="00605A20"/>
    <w:rsid w:val="006119A0"/>
    <w:rsid w:val="00614504"/>
    <w:rsid w:val="00615901"/>
    <w:rsid w:val="006220F1"/>
    <w:rsid w:val="00622316"/>
    <w:rsid w:val="00631686"/>
    <w:rsid w:val="0063625A"/>
    <w:rsid w:val="006371D3"/>
    <w:rsid w:val="00641158"/>
    <w:rsid w:val="00641243"/>
    <w:rsid w:val="00642B1D"/>
    <w:rsid w:val="00644730"/>
    <w:rsid w:val="006449F5"/>
    <w:rsid w:val="00644B78"/>
    <w:rsid w:val="00651598"/>
    <w:rsid w:val="00652FAC"/>
    <w:rsid w:val="0065424F"/>
    <w:rsid w:val="006746E3"/>
    <w:rsid w:val="00681A0F"/>
    <w:rsid w:val="00691954"/>
    <w:rsid w:val="00694912"/>
    <w:rsid w:val="00696289"/>
    <w:rsid w:val="00696E54"/>
    <w:rsid w:val="006A0DD9"/>
    <w:rsid w:val="006A7AEE"/>
    <w:rsid w:val="006B16A2"/>
    <w:rsid w:val="006B1D18"/>
    <w:rsid w:val="006B3904"/>
    <w:rsid w:val="006B3977"/>
    <w:rsid w:val="006B6BF2"/>
    <w:rsid w:val="006B7FFA"/>
    <w:rsid w:val="006C4337"/>
    <w:rsid w:val="006C7F6C"/>
    <w:rsid w:val="006D1EEF"/>
    <w:rsid w:val="006D3288"/>
    <w:rsid w:val="006D7506"/>
    <w:rsid w:val="006E08E0"/>
    <w:rsid w:val="006E11EB"/>
    <w:rsid w:val="006E22D7"/>
    <w:rsid w:val="006F0B25"/>
    <w:rsid w:val="006F0F97"/>
    <w:rsid w:val="006F26C1"/>
    <w:rsid w:val="006F28E1"/>
    <w:rsid w:val="006F7B47"/>
    <w:rsid w:val="006F7D84"/>
    <w:rsid w:val="00702489"/>
    <w:rsid w:val="00704474"/>
    <w:rsid w:val="007050DC"/>
    <w:rsid w:val="0070789A"/>
    <w:rsid w:val="00710150"/>
    <w:rsid w:val="00713C0F"/>
    <w:rsid w:val="00714661"/>
    <w:rsid w:val="007152F3"/>
    <w:rsid w:val="00722BA9"/>
    <w:rsid w:val="007232A1"/>
    <w:rsid w:val="00724F88"/>
    <w:rsid w:val="007251E2"/>
    <w:rsid w:val="00727454"/>
    <w:rsid w:val="00727EFA"/>
    <w:rsid w:val="00731AE2"/>
    <w:rsid w:val="00732CEE"/>
    <w:rsid w:val="007342D6"/>
    <w:rsid w:val="007365FA"/>
    <w:rsid w:val="0074691A"/>
    <w:rsid w:val="00747401"/>
    <w:rsid w:val="00757F90"/>
    <w:rsid w:val="0076289A"/>
    <w:rsid w:val="00771617"/>
    <w:rsid w:val="00771BC1"/>
    <w:rsid w:val="00773DF7"/>
    <w:rsid w:val="00774397"/>
    <w:rsid w:val="0078073A"/>
    <w:rsid w:val="00792C8C"/>
    <w:rsid w:val="007A0854"/>
    <w:rsid w:val="007B325B"/>
    <w:rsid w:val="007B4AA6"/>
    <w:rsid w:val="007B5B94"/>
    <w:rsid w:val="007C2F26"/>
    <w:rsid w:val="007C335B"/>
    <w:rsid w:val="007C5E21"/>
    <w:rsid w:val="007D1C2F"/>
    <w:rsid w:val="007D3E4D"/>
    <w:rsid w:val="007D5E26"/>
    <w:rsid w:val="007D7070"/>
    <w:rsid w:val="007E03F4"/>
    <w:rsid w:val="007E585C"/>
    <w:rsid w:val="007E5912"/>
    <w:rsid w:val="007F13FE"/>
    <w:rsid w:val="007F415C"/>
    <w:rsid w:val="007F428B"/>
    <w:rsid w:val="007F47A4"/>
    <w:rsid w:val="007F54BF"/>
    <w:rsid w:val="007F7517"/>
    <w:rsid w:val="00800E30"/>
    <w:rsid w:val="0080262E"/>
    <w:rsid w:val="0080269F"/>
    <w:rsid w:val="0080284D"/>
    <w:rsid w:val="00806880"/>
    <w:rsid w:val="0080793B"/>
    <w:rsid w:val="00817144"/>
    <w:rsid w:val="008202DC"/>
    <w:rsid w:val="00821291"/>
    <w:rsid w:val="00832FF8"/>
    <w:rsid w:val="00834354"/>
    <w:rsid w:val="00837591"/>
    <w:rsid w:val="008416C3"/>
    <w:rsid w:val="008436A2"/>
    <w:rsid w:val="00850210"/>
    <w:rsid w:val="00850303"/>
    <w:rsid w:val="0085037E"/>
    <w:rsid w:val="008524CF"/>
    <w:rsid w:val="00852937"/>
    <w:rsid w:val="00852C88"/>
    <w:rsid w:val="00852F45"/>
    <w:rsid w:val="00853631"/>
    <w:rsid w:val="008555D3"/>
    <w:rsid w:val="008636E0"/>
    <w:rsid w:val="0086786C"/>
    <w:rsid w:val="008700BF"/>
    <w:rsid w:val="008777E6"/>
    <w:rsid w:val="00877C8D"/>
    <w:rsid w:val="00883156"/>
    <w:rsid w:val="008913ED"/>
    <w:rsid w:val="0089343C"/>
    <w:rsid w:val="008A048C"/>
    <w:rsid w:val="008A2EB0"/>
    <w:rsid w:val="008A4498"/>
    <w:rsid w:val="008A6DBA"/>
    <w:rsid w:val="008B037B"/>
    <w:rsid w:val="008B17D5"/>
    <w:rsid w:val="008B1825"/>
    <w:rsid w:val="008B778E"/>
    <w:rsid w:val="008C07C8"/>
    <w:rsid w:val="008C7769"/>
    <w:rsid w:val="008D1288"/>
    <w:rsid w:val="008D1B6F"/>
    <w:rsid w:val="008D5B27"/>
    <w:rsid w:val="008D627B"/>
    <w:rsid w:val="008D717E"/>
    <w:rsid w:val="008E304E"/>
    <w:rsid w:val="008E620D"/>
    <w:rsid w:val="008F0F31"/>
    <w:rsid w:val="008F6644"/>
    <w:rsid w:val="00900E3F"/>
    <w:rsid w:val="009011A8"/>
    <w:rsid w:val="009014A0"/>
    <w:rsid w:val="009023AA"/>
    <w:rsid w:val="009076FA"/>
    <w:rsid w:val="00907D91"/>
    <w:rsid w:val="00910706"/>
    <w:rsid w:val="0091128D"/>
    <w:rsid w:val="009147DE"/>
    <w:rsid w:val="00920370"/>
    <w:rsid w:val="009205BB"/>
    <w:rsid w:val="009262F3"/>
    <w:rsid w:val="009266C8"/>
    <w:rsid w:val="00935D36"/>
    <w:rsid w:val="00935E4D"/>
    <w:rsid w:val="00936890"/>
    <w:rsid w:val="00940331"/>
    <w:rsid w:val="009414ED"/>
    <w:rsid w:val="00941B51"/>
    <w:rsid w:val="0094270D"/>
    <w:rsid w:val="00944093"/>
    <w:rsid w:val="009444BD"/>
    <w:rsid w:val="00944ACC"/>
    <w:rsid w:val="009462C1"/>
    <w:rsid w:val="00950148"/>
    <w:rsid w:val="00950413"/>
    <w:rsid w:val="00962660"/>
    <w:rsid w:val="009627A3"/>
    <w:rsid w:val="0096346C"/>
    <w:rsid w:val="009637FE"/>
    <w:rsid w:val="00963C3A"/>
    <w:rsid w:val="0096535F"/>
    <w:rsid w:val="009658FC"/>
    <w:rsid w:val="00975349"/>
    <w:rsid w:val="00976751"/>
    <w:rsid w:val="00976A71"/>
    <w:rsid w:val="00981F77"/>
    <w:rsid w:val="00982450"/>
    <w:rsid w:val="00983435"/>
    <w:rsid w:val="009868CC"/>
    <w:rsid w:val="00991A00"/>
    <w:rsid w:val="00992589"/>
    <w:rsid w:val="009930FA"/>
    <w:rsid w:val="0099395C"/>
    <w:rsid w:val="009961C6"/>
    <w:rsid w:val="009A0CFA"/>
    <w:rsid w:val="009A5C60"/>
    <w:rsid w:val="009B2692"/>
    <w:rsid w:val="009B3006"/>
    <w:rsid w:val="009B31CF"/>
    <w:rsid w:val="009B7063"/>
    <w:rsid w:val="009C3872"/>
    <w:rsid w:val="009C49CD"/>
    <w:rsid w:val="009C78AD"/>
    <w:rsid w:val="009D23C3"/>
    <w:rsid w:val="009D5E13"/>
    <w:rsid w:val="009E2E52"/>
    <w:rsid w:val="009F45AC"/>
    <w:rsid w:val="00A0486E"/>
    <w:rsid w:val="00A12631"/>
    <w:rsid w:val="00A1370F"/>
    <w:rsid w:val="00A139A5"/>
    <w:rsid w:val="00A159C4"/>
    <w:rsid w:val="00A163D4"/>
    <w:rsid w:val="00A202C3"/>
    <w:rsid w:val="00A2116E"/>
    <w:rsid w:val="00A247B8"/>
    <w:rsid w:val="00A26C5F"/>
    <w:rsid w:val="00A3380E"/>
    <w:rsid w:val="00A33DE9"/>
    <w:rsid w:val="00A34650"/>
    <w:rsid w:val="00A378DD"/>
    <w:rsid w:val="00A412E0"/>
    <w:rsid w:val="00A42C7E"/>
    <w:rsid w:val="00A465DD"/>
    <w:rsid w:val="00A50500"/>
    <w:rsid w:val="00A50AE9"/>
    <w:rsid w:val="00A55BC0"/>
    <w:rsid w:val="00A61FF3"/>
    <w:rsid w:val="00A639A7"/>
    <w:rsid w:val="00A639F7"/>
    <w:rsid w:val="00A644A1"/>
    <w:rsid w:val="00A6508A"/>
    <w:rsid w:val="00A65993"/>
    <w:rsid w:val="00A65C33"/>
    <w:rsid w:val="00A858D3"/>
    <w:rsid w:val="00A85913"/>
    <w:rsid w:val="00A86067"/>
    <w:rsid w:val="00A93B82"/>
    <w:rsid w:val="00A94BEA"/>
    <w:rsid w:val="00A9730C"/>
    <w:rsid w:val="00AA24C2"/>
    <w:rsid w:val="00AA32C6"/>
    <w:rsid w:val="00AA3CD6"/>
    <w:rsid w:val="00AA74B5"/>
    <w:rsid w:val="00AA7F93"/>
    <w:rsid w:val="00AB036E"/>
    <w:rsid w:val="00AB111F"/>
    <w:rsid w:val="00AC4242"/>
    <w:rsid w:val="00AC470B"/>
    <w:rsid w:val="00AC60AC"/>
    <w:rsid w:val="00AD0C05"/>
    <w:rsid w:val="00AD4A17"/>
    <w:rsid w:val="00AE7207"/>
    <w:rsid w:val="00AF0D50"/>
    <w:rsid w:val="00AF1275"/>
    <w:rsid w:val="00AF679F"/>
    <w:rsid w:val="00AF723B"/>
    <w:rsid w:val="00B062CE"/>
    <w:rsid w:val="00B07484"/>
    <w:rsid w:val="00B15995"/>
    <w:rsid w:val="00B216DE"/>
    <w:rsid w:val="00B21B57"/>
    <w:rsid w:val="00B21C47"/>
    <w:rsid w:val="00B225C6"/>
    <w:rsid w:val="00B24F44"/>
    <w:rsid w:val="00B30328"/>
    <w:rsid w:val="00B36E1A"/>
    <w:rsid w:val="00B416BD"/>
    <w:rsid w:val="00B42CD7"/>
    <w:rsid w:val="00B43B52"/>
    <w:rsid w:val="00B44843"/>
    <w:rsid w:val="00B44ECE"/>
    <w:rsid w:val="00B45764"/>
    <w:rsid w:val="00B46389"/>
    <w:rsid w:val="00B5098B"/>
    <w:rsid w:val="00B51C55"/>
    <w:rsid w:val="00B55535"/>
    <w:rsid w:val="00B56036"/>
    <w:rsid w:val="00B5716F"/>
    <w:rsid w:val="00B5790D"/>
    <w:rsid w:val="00B60C7B"/>
    <w:rsid w:val="00B66B88"/>
    <w:rsid w:val="00B67CFA"/>
    <w:rsid w:val="00B749E1"/>
    <w:rsid w:val="00B74AC3"/>
    <w:rsid w:val="00B8042E"/>
    <w:rsid w:val="00B84463"/>
    <w:rsid w:val="00B8665E"/>
    <w:rsid w:val="00B97A86"/>
    <w:rsid w:val="00BA0EB7"/>
    <w:rsid w:val="00BA3F30"/>
    <w:rsid w:val="00BB10AD"/>
    <w:rsid w:val="00BB735A"/>
    <w:rsid w:val="00BC0E8F"/>
    <w:rsid w:val="00BC62AC"/>
    <w:rsid w:val="00BC793E"/>
    <w:rsid w:val="00BD0D20"/>
    <w:rsid w:val="00BD0DF3"/>
    <w:rsid w:val="00BD1216"/>
    <w:rsid w:val="00BD67A9"/>
    <w:rsid w:val="00BE13FC"/>
    <w:rsid w:val="00BE5EA4"/>
    <w:rsid w:val="00BF1F5D"/>
    <w:rsid w:val="00BF5A2A"/>
    <w:rsid w:val="00C0028F"/>
    <w:rsid w:val="00C01C94"/>
    <w:rsid w:val="00C11650"/>
    <w:rsid w:val="00C13CB8"/>
    <w:rsid w:val="00C15BAC"/>
    <w:rsid w:val="00C15C68"/>
    <w:rsid w:val="00C165EB"/>
    <w:rsid w:val="00C22896"/>
    <w:rsid w:val="00C25792"/>
    <w:rsid w:val="00C3119E"/>
    <w:rsid w:val="00C366F9"/>
    <w:rsid w:val="00C402B6"/>
    <w:rsid w:val="00C46FEB"/>
    <w:rsid w:val="00C527A8"/>
    <w:rsid w:val="00C54F77"/>
    <w:rsid w:val="00C5613B"/>
    <w:rsid w:val="00C57317"/>
    <w:rsid w:val="00C578DA"/>
    <w:rsid w:val="00C608F8"/>
    <w:rsid w:val="00C85A2D"/>
    <w:rsid w:val="00C85C73"/>
    <w:rsid w:val="00C90CEE"/>
    <w:rsid w:val="00C9394B"/>
    <w:rsid w:val="00C948F8"/>
    <w:rsid w:val="00C95A42"/>
    <w:rsid w:val="00C96E45"/>
    <w:rsid w:val="00C9731F"/>
    <w:rsid w:val="00CA00DC"/>
    <w:rsid w:val="00CA3667"/>
    <w:rsid w:val="00CA3CE8"/>
    <w:rsid w:val="00CA426B"/>
    <w:rsid w:val="00CB0C14"/>
    <w:rsid w:val="00CB10B4"/>
    <w:rsid w:val="00CB178A"/>
    <w:rsid w:val="00CB28D5"/>
    <w:rsid w:val="00CB3076"/>
    <w:rsid w:val="00CB33DB"/>
    <w:rsid w:val="00CB62AA"/>
    <w:rsid w:val="00CB7E00"/>
    <w:rsid w:val="00CC12BD"/>
    <w:rsid w:val="00CC44BB"/>
    <w:rsid w:val="00CC47B3"/>
    <w:rsid w:val="00CC4B71"/>
    <w:rsid w:val="00CD0BEB"/>
    <w:rsid w:val="00CD1DF3"/>
    <w:rsid w:val="00CE1644"/>
    <w:rsid w:val="00CE274E"/>
    <w:rsid w:val="00CE295A"/>
    <w:rsid w:val="00CE3735"/>
    <w:rsid w:val="00CE477B"/>
    <w:rsid w:val="00CF1D4D"/>
    <w:rsid w:val="00CF350D"/>
    <w:rsid w:val="00CF726B"/>
    <w:rsid w:val="00CF7E0B"/>
    <w:rsid w:val="00D011FD"/>
    <w:rsid w:val="00D01931"/>
    <w:rsid w:val="00D0572F"/>
    <w:rsid w:val="00D10A79"/>
    <w:rsid w:val="00D13201"/>
    <w:rsid w:val="00D2024C"/>
    <w:rsid w:val="00D20816"/>
    <w:rsid w:val="00D24B98"/>
    <w:rsid w:val="00D32523"/>
    <w:rsid w:val="00D3391D"/>
    <w:rsid w:val="00D40727"/>
    <w:rsid w:val="00D469C6"/>
    <w:rsid w:val="00D4762E"/>
    <w:rsid w:val="00D502A2"/>
    <w:rsid w:val="00D51189"/>
    <w:rsid w:val="00D5518E"/>
    <w:rsid w:val="00D61400"/>
    <w:rsid w:val="00D619DF"/>
    <w:rsid w:val="00D668AB"/>
    <w:rsid w:val="00D66B30"/>
    <w:rsid w:val="00D67181"/>
    <w:rsid w:val="00D7304F"/>
    <w:rsid w:val="00D747F2"/>
    <w:rsid w:val="00D74B40"/>
    <w:rsid w:val="00D77820"/>
    <w:rsid w:val="00D81179"/>
    <w:rsid w:val="00D81272"/>
    <w:rsid w:val="00D81F20"/>
    <w:rsid w:val="00D83233"/>
    <w:rsid w:val="00D83E22"/>
    <w:rsid w:val="00D84B58"/>
    <w:rsid w:val="00D84B8A"/>
    <w:rsid w:val="00D858BA"/>
    <w:rsid w:val="00D86AB3"/>
    <w:rsid w:val="00D92466"/>
    <w:rsid w:val="00D92796"/>
    <w:rsid w:val="00D978C8"/>
    <w:rsid w:val="00DA147A"/>
    <w:rsid w:val="00DA26B0"/>
    <w:rsid w:val="00DA2F6B"/>
    <w:rsid w:val="00DA611E"/>
    <w:rsid w:val="00DB05F7"/>
    <w:rsid w:val="00DB073A"/>
    <w:rsid w:val="00DB0979"/>
    <w:rsid w:val="00DB23AD"/>
    <w:rsid w:val="00DB31F2"/>
    <w:rsid w:val="00DB48A5"/>
    <w:rsid w:val="00DC5067"/>
    <w:rsid w:val="00DE3DBF"/>
    <w:rsid w:val="00DE719F"/>
    <w:rsid w:val="00DF48A4"/>
    <w:rsid w:val="00E04DE8"/>
    <w:rsid w:val="00E05AEA"/>
    <w:rsid w:val="00E11655"/>
    <w:rsid w:val="00E117F7"/>
    <w:rsid w:val="00E14355"/>
    <w:rsid w:val="00E212F8"/>
    <w:rsid w:val="00E22BC3"/>
    <w:rsid w:val="00E2627A"/>
    <w:rsid w:val="00E266CA"/>
    <w:rsid w:val="00E27061"/>
    <w:rsid w:val="00E27600"/>
    <w:rsid w:val="00E33150"/>
    <w:rsid w:val="00E371AF"/>
    <w:rsid w:val="00E45584"/>
    <w:rsid w:val="00E46B8C"/>
    <w:rsid w:val="00E528E9"/>
    <w:rsid w:val="00E5776E"/>
    <w:rsid w:val="00E6146F"/>
    <w:rsid w:val="00E6379E"/>
    <w:rsid w:val="00E64940"/>
    <w:rsid w:val="00E6537B"/>
    <w:rsid w:val="00E6596B"/>
    <w:rsid w:val="00E660B3"/>
    <w:rsid w:val="00E67F5C"/>
    <w:rsid w:val="00E71A62"/>
    <w:rsid w:val="00E71FDB"/>
    <w:rsid w:val="00E7214E"/>
    <w:rsid w:val="00E7296B"/>
    <w:rsid w:val="00E730F4"/>
    <w:rsid w:val="00E74F25"/>
    <w:rsid w:val="00E77ECA"/>
    <w:rsid w:val="00E80BE1"/>
    <w:rsid w:val="00E81BB3"/>
    <w:rsid w:val="00E83E81"/>
    <w:rsid w:val="00E841DE"/>
    <w:rsid w:val="00EA1A56"/>
    <w:rsid w:val="00EA4C2E"/>
    <w:rsid w:val="00EA6DA0"/>
    <w:rsid w:val="00EA738B"/>
    <w:rsid w:val="00EB094E"/>
    <w:rsid w:val="00EB1621"/>
    <w:rsid w:val="00EB2A36"/>
    <w:rsid w:val="00EB30BD"/>
    <w:rsid w:val="00EB37FF"/>
    <w:rsid w:val="00EB6A44"/>
    <w:rsid w:val="00EB7AD8"/>
    <w:rsid w:val="00EC0449"/>
    <w:rsid w:val="00EC053C"/>
    <w:rsid w:val="00EC2BA3"/>
    <w:rsid w:val="00EC78C4"/>
    <w:rsid w:val="00ED36F5"/>
    <w:rsid w:val="00ED370B"/>
    <w:rsid w:val="00EE173B"/>
    <w:rsid w:val="00EE2807"/>
    <w:rsid w:val="00EE3B04"/>
    <w:rsid w:val="00EE5D8B"/>
    <w:rsid w:val="00EF1467"/>
    <w:rsid w:val="00EF23AF"/>
    <w:rsid w:val="00EF41C5"/>
    <w:rsid w:val="00EF42FA"/>
    <w:rsid w:val="00EF436F"/>
    <w:rsid w:val="00EF5719"/>
    <w:rsid w:val="00EF5769"/>
    <w:rsid w:val="00F045D4"/>
    <w:rsid w:val="00F0518E"/>
    <w:rsid w:val="00F12DDB"/>
    <w:rsid w:val="00F26AAD"/>
    <w:rsid w:val="00F31098"/>
    <w:rsid w:val="00F434B4"/>
    <w:rsid w:val="00F436FF"/>
    <w:rsid w:val="00F44C2C"/>
    <w:rsid w:val="00F460F0"/>
    <w:rsid w:val="00F46CFF"/>
    <w:rsid w:val="00F47DEA"/>
    <w:rsid w:val="00F530D2"/>
    <w:rsid w:val="00F55B4F"/>
    <w:rsid w:val="00F56221"/>
    <w:rsid w:val="00F57310"/>
    <w:rsid w:val="00F63029"/>
    <w:rsid w:val="00F64B45"/>
    <w:rsid w:val="00F675E0"/>
    <w:rsid w:val="00F67950"/>
    <w:rsid w:val="00F75DDA"/>
    <w:rsid w:val="00F77B0A"/>
    <w:rsid w:val="00F80068"/>
    <w:rsid w:val="00FA0ABE"/>
    <w:rsid w:val="00FA63EF"/>
    <w:rsid w:val="00FA76F3"/>
    <w:rsid w:val="00FB112B"/>
    <w:rsid w:val="00FB4998"/>
    <w:rsid w:val="00FB71AF"/>
    <w:rsid w:val="00FB7B4E"/>
    <w:rsid w:val="00FC2002"/>
    <w:rsid w:val="00FC3605"/>
    <w:rsid w:val="00FD19ED"/>
    <w:rsid w:val="00FD2710"/>
    <w:rsid w:val="00FD45AD"/>
    <w:rsid w:val="00FD45E6"/>
    <w:rsid w:val="00FD4D62"/>
    <w:rsid w:val="00FD51FD"/>
    <w:rsid w:val="00FD708E"/>
    <w:rsid w:val="00FE04C5"/>
    <w:rsid w:val="00FE12D7"/>
    <w:rsid w:val="00FE64E1"/>
    <w:rsid w:val="00FF2DA3"/>
    <w:rsid w:val="00FF440F"/>
    <w:rsid w:val="00FF6100"/>
    <w:rsid w:val="00FF7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 strokecolor="#0070c0">
      <v:fill color="white"/>
      <v:stroke startarrow="block" color="#0070c0" weight="1.5pt"/>
    </o:shapedefaults>
    <o:shapelayout v:ext="edit">
      <o:idmap v:ext="edit" data="1"/>
      <o:rules v:ext="edit">
        <o:r id="V:Rule1" type="callout" idref="#_x0000_s1315"/>
        <o:r id="V:Rule2" type="callout" idref="#_x0000_s1339"/>
        <o:r id="V:Rule3" type="callout" idref="#_x0000_s1340"/>
        <o:r id="V:Rule4" type="callout" idref="#_x0000_s1341"/>
        <o:r id="V:Rule5" type="callout" idref="#_x0000_s1314"/>
        <o:r id="V:Rule6" type="callout" idref="#_x0000_s1321"/>
        <o:r id="V:Rule7" type="callout" idref="#_x0000_s1322"/>
        <o:r id="V:Rule8" type="callout" idref="#_x0000_s1330"/>
        <o:r id="V:Rule9" type="callout" idref="#_x0000_s1319"/>
        <o:r id="V:Rule10" type="callout" idref="#_x0000_s1329"/>
        <o:r id="V:Rule11" type="callout" idref="#_x0000_s1328"/>
        <o:r id="V:Rule12" type="callout" idref="#_x0000_s1327"/>
        <o:r id="V:Rule13" type="callout" idref="#_x0000_s1326"/>
        <o:r id="V:Rule14" type="callout" idref="#_x0000_s1325"/>
        <o:r id="V:Rule15" type="callout" idref="#_x0000_s1324"/>
        <o:r id="V:Rule16" type="callout" idref="#_x0000_s1316"/>
        <o:r id="V:Rule17" type="callout" idref="#_x0000_s1317"/>
        <o:r id="V:Rule18" type="callout" idref="#_x0000_s1318"/>
        <o:r id="V:Rule19" type="callout" idref="#_x0000_s1320"/>
        <o:r id="V:Rule20" type="callout" idref="#_x0000_s1323"/>
        <o:r id="V:Rule21" type="callout" idref="#_x0000_s1331"/>
        <o:r id="V:Rule22" type="callout" idref="#_x0000_s1332"/>
        <o:r id="V:Rule23" type="callout" idref="#_x0000_s1333"/>
        <o:r id="V:Rule24" type="callout" idref="#_x0000_s1334"/>
        <o:r id="V:Rule25" type="callout" idref="#_x0000_s1335"/>
        <o:r id="V:Rule26" type="callout" idref="#_x0000_s1336"/>
        <o:r id="V:Rule27" type="callout" idref="#_x0000_s1337"/>
        <o:r id="V:Rule28" type="callout" idref="#_x0000_s1345"/>
        <o:r id="V:Rule29" type="callout" idref="#_x0000_s1344"/>
        <o:r id="V:Rule30" type="callout" idref="#_x0000_s1343"/>
        <o:r id="V:Rule31" type="callout" idref="#_x0000_s1342"/>
        <o:r id="V:Rule32" type="callout" idref="#_x0000_s1338"/>
        <o:r id="V:Rule33" type="callout" idref="#_x0000_s1374"/>
        <o:r id="V:Rule34" type="callout" idref="#_x0000_s1375"/>
        <o:r id="V:Rule35" type="callout" idref="#_x0000_s1373"/>
        <o:r id="V:Rule36" type="callout" idref="#_x0000_s1365"/>
        <o:r id="V:Rule37" type="callout" idref="#_x0000_s1346"/>
        <o:r id="V:Rule38" type="callout" idref="#_x0000_s1364"/>
        <o:r id="V:Rule39" type="callout" idref="#_x0000_s1347"/>
        <o:r id="V:Rule40" type="callout" idref="#_x0000_s1363"/>
        <o:r id="V:Rule41" type="callout" idref="#_x0000_s1362"/>
        <o:r id="V:Rule42" type="callout" idref="#_x0000_s1361"/>
        <o:r id="V:Rule43" type="callout" idref="#_x0000_s1360"/>
        <o:r id="V:Rule44" type="callout" idref="#_x0000_s1372"/>
        <o:r id="V:Rule45" type="callout" idref="#_x0000_s1371"/>
        <o:r id="V:Rule46" type="callout" idref="#_x0000_s1370"/>
        <o:r id="V:Rule47" type="callout" idref="#_x0000_s1369"/>
        <o:r id="V:Rule48" type="callout" idref="#_x0000_s1368"/>
        <o:r id="V:Rule49" type="callout" idref="#_x0000_s1367"/>
        <o:r id="V:Rule50" type="callout" idref="#_x0000_s1366"/>
        <o:r id="V:Rule51" type="callout" idref="#_x0000_s1348"/>
        <o:r id="V:Rule52" type="callout" idref="#_x0000_s1349"/>
        <o:r id="V:Rule53" type="callout" idref="#_x0000_s1350"/>
        <o:r id="V:Rule54" type="callout" idref="#_x0000_s1351"/>
        <o:r id="V:Rule55" type="callout" idref="#_x0000_s1359"/>
        <o:r id="V:Rule56" type="callout" idref="#_x0000_s1358"/>
        <o:r id="V:Rule57" type="callout" idref="#_x0000_s1357"/>
        <o:r id="V:Rule58" type="callout" idref="#_x0000_s1356"/>
        <o:r id="V:Rule59" type="callout" idref="#_x0000_s1355"/>
        <o:r id="V:Rule60" type="callout" idref="#_x0000_s1354"/>
        <o:r id="V:Rule61" type="callout" idref="#_x0000_s1353"/>
        <o:r id="V:Rule62" type="callout" idref="#_x0000_s13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96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B596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rsid w:val="002B0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2B08CA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2B0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2B08CA"/>
    <w:rPr>
      <w:kern w:val="2"/>
      <w:sz w:val="18"/>
      <w:szCs w:val="18"/>
    </w:rPr>
  </w:style>
  <w:style w:type="paragraph" w:styleId="a6">
    <w:name w:val="Balloon Text"/>
    <w:basedOn w:val="a"/>
    <w:link w:val="Char1"/>
    <w:rsid w:val="00082691"/>
    <w:rPr>
      <w:sz w:val="18"/>
      <w:szCs w:val="18"/>
    </w:rPr>
  </w:style>
  <w:style w:type="character" w:customStyle="1" w:styleId="Char1">
    <w:name w:val="批注框文本 Char"/>
    <w:link w:val="a6"/>
    <w:rsid w:val="00082691"/>
    <w:rPr>
      <w:kern w:val="2"/>
      <w:sz w:val="18"/>
      <w:szCs w:val="18"/>
    </w:rPr>
  </w:style>
  <w:style w:type="table" w:styleId="3">
    <w:name w:val="Table Colorful 3"/>
    <w:basedOn w:val="a1"/>
    <w:rsid w:val="006449F5"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Elegant"/>
    <w:basedOn w:val="a1"/>
    <w:rsid w:val="006449F5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">
    <w:name w:val="网格表 21"/>
    <w:basedOn w:val="a1"/>
    <w:uiPriority w:val="47"/>
    <w:rsid w:val="00614504"/>
    <w:tblPr>
      <w:tblStyleRowBandSize w:val="1"/>
      <w:tblStyleColBandSize w:val="1"/>
      <w:tblInd w:w="0" w:type="dxa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a8">
    <w:name w:val="Hyperlink"/>
    <w:unhideWhenUsed/>
    <w:rsid w:val="00283BDB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2E170B"/>
    <w:pPr>
      <w:ind w:firstLineChars="200" w:firstLine="420"/>
    </w:pPr>
  </w:style>
  <w:style w:type="table" w:styleId="-5">
    <w:name w:val="Light List Accent 5"/>
    <w:basedOn w:val="a1"/>
    <w:uiPriority w:val="61"/>
    <w:rsid w:val="00936890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BC680-E067-4B93-81DB-4C7597BC9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OUTPLAN.dot.tmp</Template>
  <TotalTime>0</TotalTime>
  <Pages>2</Pages>
  <Words>471</Words>
  <Characters>284</Characters>
  <Application>Microsoft Office Word</Application>
  <DocSecurity>0</DocSecurity>
  <Lines>2</Lines>
  <Paragraphs>1</Paragraphs>
  <ScaleCrop>false</ScaleCrop>
  <Company>Microsoft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</dc:title>
  <dc:subject/>
  <dc:creator>董倩倩</dc:creator>
  <cp:keywords/>
  <cp:lastModifiedBy>lixia</cp:lastModifiedBy>
  <cp:revision>2</cp:revision>
  <cp:lastPrinted>2013-11-19T03:59:00Z</cp:lastPrinted>
  <dcterms:created xsi:type="dcterms:W3CDTF">2019-11-29T10:52:00Z</dcterms:created>
  <dcterms:modified xsi:type="dcterms:W3CDTF">2019-11-29T10:52:00Z</dcterms:modified>
</cp:coreProperties>
</file>